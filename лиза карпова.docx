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6267" w14:textId="77777777"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0C13E49C" w14:textId="77777777" w:rsidR="00163A86" w:rsidRPr="00DA0959" w:rsidRDefault="00FC2C2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239240A" wp14:editId="65284BC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5EA51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96B27BB" w14:textId="77777777"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14:paraId="3EDFDF9D" w14:textId="77777777"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2D926A18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4FCEF50" w14:textId="77777777"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14:paraId="5675ACAC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B6E2FC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D2CCC33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A29CC4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B64D5AE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4666632E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60F7B5EC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1A0B1340" w14:textId="77777777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B27F1D">
        <w:rPr>
          <w:b/>
          <w:sz w:val="36"/>
          <w:szCs w:val="36"/>
        </w:rPr>
        <w:t>1</w:t>
      </w:r>
    </w:p>
    <w:p w14:paraId="35EE43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08E805F" w14:textId="77777777" w:rsidR="00B76A6F" w:rsidRPr="00B27F1D" w:rsidRDefault="00B76A6F" w:rsidP="00B27F1D">
      <w:pPr>
        <w:spacing w:line="360" w:lineRule="auto"/>
        <w:jc w:val="both"/>
        <w:rPr>
          <w:sz w:val="32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B27F1D" w:rsidRPr="00B27F1D">
        <w:rPr>
          <w:rFonts w:ascii="Arial" w:hAnsi="Arial" w:cs="Arial"/>
          <w:color w:val="343A40"/>
          <w:szCs w:val="23"/>
          <w:u w:val="single"/>
          <w:shd w:val="clear" w:color="auto" w:fill="FFFFFF"/>
        </w:rPr>
        <w:t>Введение в программирование</w:t>
      </w:r>
    </w:p>
    <w:p w14:paraId="45DF76A8" w14:textId="77777777" w:rsidR="001B0C29" w:rsidRPr="00B27F1D" w:rsidRDefault="0050127E" w:rsidP="00B27F1D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B27F1D" w:rsidRPr="00B27F1D">
        <w:rPr>
          <w:rFonts w:ascii="Arial" w:hAnsi="Arial" w:cs="Arial"/>
          <w:color w:val="343A40"/>
          <w:szCs w:val="23"/>
          <w:u w:val="single"/>
          <w:shd w:val="clear" w:color="auto" w:fill="FFFFFF"/>
        </w:rPr>
        <w:t>Основы программирования на С и С++</w:t>
      </w:r>
      <w:r w:rsidR="00B27F1D">
        <w:rPr>
          <w:rFonts w:ascii="Arial" w:hAnsi="Arial" w:cs="Arial"/>
          <w:color w:val="343A40"/>
          <w:szCs w:val="23"/>
          <w:u w:val="single"/>
          <w:shd w:val="clear" w:color="auto" w:fill="FFFFFF"/>
        </w:rPr>
        <w:t xml:space="preserve">     </w:t>
      </w:r>
    </w:p>
    <w:p w14:paraId="28D7E313" w14:textId="77777777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____</w:t>
      </w:r>
      <w:r w:rsidR="00B27F1D" w:rsidRPr="00B27F1D">
        <w:rPr>
          <w:sz w:val="28"/>
          <w:szCs w:val="28"/>
          <w:u w:val="single"/>
        </w:rPr>
        <w:t>231-332</w:t>
      </w:r>
      <w:r>
        <w:rPr>
          <w:b/>
          <w:sz w:val="28"/>
          <w:szCs w:val="28"/>
        </w:rPr>
        <w:t>______</w:t>
      </w:r>
      <w:r w:rsidR="00052DC2" w:rsidRPr="003A1EF0">
        <w:rPr>
          <w:sz w:val="16"/>
          <w:szCs w:val="16"/>
        </w:rPr>
        <w:t xml:space="preserve">                       </w:t>
      </w:r>
    </w:p>
    <w:p w14:paraId="7D2F13C9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1216F597" w14:textId="77777777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</w:t>
      </w:r>
      <w:r w:rsidR="00B76A6F">
        <w:rPr>
          <w:sz w:val="28"/>
          <w:szCs w:val="28"/>
        </w:rPr>
        <w:t>_</w:t>
      </w:r>
      <w:r w:rsidR="00AD2A84">
        <w:rPr>
          <w:sz w:val="28"/>
          <w:szCs w:val="28"/>
        </w:rPr>
        <w:t>___</w:t>
      </w:r>
      <w:r w:rsidR="00B27F1D" w:rsidRPr="00B27F1D">
        <w:rPr>
          <w:sz w:val="28"/>
          <w:szCs w:val="28"/>
          <w:u w:val="single"/>
        </w:rPr>
        <w:t>Карпова Елизавета Александровна</w:t>
      </w:r>
      <w:r w:rsidR="00AD2A84">
        <w:rPr>
          <w:sz w:val="28"/>
          <w:szCs w:val="28"/>
        </w:rPr>
        <w:t xml:space="preserve">_______ </w:t>
      </w:r>
      <w:r w:rsidR="00AD2A84">
        <w:rPr>
          <w:b/>
          <w:sz w:val="28"/>
          <w:szCs w:val="28"/>
        </w:rPr>
        <w:t xml:space="preserve"> </w:t>
      </w:r>
    </w:p>
    <w:p w14:paraId="15D8672B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9FA90C6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C90BF98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2812DE85" w14:textId="77777777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76EF65E9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925946D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11BC124F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77172C13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F02CAC4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9299067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0A959909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281CAB0A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6EDA5E05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A55D948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A7D758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A136643" w14:textId="77777777" w:rsidR="003C79A6" w:rsidRDefault="004B2C06" w:rsidP="002C1C0C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B27F1D">
        <w:rPr>
          <w:b/>
          <w:sz w:val="28"/>
          <w:szCs w:val="28"/>
        </w:rPr>
        <w:t>23</w:t>
      </w:r>
      <w:r w:rsidR="00E53950" w:rsidRPr="003A1EF0">
        <w:rPr>
          <w:b/>
          <w:sz w:val="28"/>
          <w:szCs w:val="28"/>
        </w:rPr>
        <w:t xml:space="preserve"> </w:t>
      </w:r>
    </w:p>
    <w:p w14:paraId="7546C91E" w14:textId="77777777" w:rsidR="00E334C2" w:rsidRDefault="00E334C2" w:rsidP="002C1C0C">
      <w:pPr>
        <w:spacing w:line="360" w:lineRule="auto"/>
        <w:jc w:val="center"/>
        <w:rPr>
          <w:b/>
          <w:sz w:val="28"/>
          <w:szCs w:val="28"/>
        </w:rPr>
      </w:pPr>
    </w:p>
    <w:p w14:paraId="379E6741" w14:textId="77777777" w:rsidR="00E334C2" w:rsidRDefault="00E334C2" w:rsidP="002C1C0C">
      <w:pPr>
        <w:spacing w:line="360" w:lineRule="auto"/>
        <w:jc w:val="center"/>
        <w:rPr>
          <w:b/>
          <w:sz w:val="28"/>
          <w:szCs w:val="28"/>
        </w:rPr>
      </w:pPr>
    </w:p>
    <w:p w14:paraId="52EBFD0E" w14:textId="77777777" w:rsidR="007E4872" w:rsidRDefault="007E4872" w:rsidP="007E4872">
      <w:pPr>
        <w:spacing w:line="256" w:lineRule="auto"/>
        <w:ind w:right="523"/>
        <w:rPr>
          <w:b/>
          <w:sz w:val="32"/>
        </w:rPr>
      </w:pPr>
    </w:p>
    <w:p w14:paraId="4257F720" w14:textId="77777777" w:rsidR="00E334C2" w:rsidRDefault="007E4872" w:rsidP="00E334C2">
      <w:pPr>
        <w:spacing w:line="256" w:lineRule="auto"/>
        <w:ind w:left="660" w:right="523"/>
        <w:jc w:val="center"/>
        <w:rPr>
          <w:sz w:val="26"/>
          <w:szCs w:val="22"/>
        </w:rPr>
      </w:pPr>
      <w:r>
        <w:rPr>
          <w:b/>
          <w:sz w:val="32"/>
        </w:rPr>
        <w:br w:type="page"/>
      </w:r>
      <w:r w:rsidR="00E334C2">
        <w:rPr>
          <w:b/>
          <w:sz w:val="32"/>
        </w:rPr>
        <w:lastRenderedPageBreak/>
        <w:t xml:space="preserve">Лабораторная работа №1 Основы программирования на «С, С++». </w:t>
      </w:r>
      <w:r w:rsidR="00E334C2">
        <w:t xml:space="preserve">  </w:t>
      </w:r>
    </w:p>
    <w:p w14:paraId="43B055D3" w14:textId="77777777" w:rsidR="00E334C2" w:rsidRDefault="00E334C2" w:rsidP="00E334C2">
      <w:pPr>
        <w:spacing w:line="256" w:lineRule="auto"/>
        <w:ind w:left="427"/>
        <w:jc w:val="center"/>
      </w:pPr>
      <w:r>
        <w:rPr>
          <w:b/>
          <w:sz w:val="32"/>
        </w:rPr>
        <w:t xml:space="preserve"> </w:t>
      </w:r>
      <w:r>
        <w:t xml:space="preserve">  </w:t>
      </w:r>
    </w:p>
    <w:p w14:paraId="5ED95944" w14:textId="77777777" w:rsidR="00E334C2" w:rsidRDefault="00E334C2" w:rsidP="007A7084">
      <w:pPr>
        <w:ind w:left="14" w:right="26" w:firstLine="509"/>
        <w:rPr>
          <w:rFonts w:eastAsia="Courier New"/>
          <w:sz w:val="28"/>
        </w:rPr>
      </w:pPr>
      <w:r w:rsidRPr="00E334C2">
        <w:rPr>
          <w:rFonts w:eastAsia="Courier New"/>
          <w:b/>
          <w:sz w:val="28"/>
        </w:rPr>
        <w:t>Цель</w:t>
      </w:r>
      <w:proofErr w:type="gramStart"/>
      <w:r w:rsidRPr="00E334C2">
        <w:rPr>
          <w:rFonts w:eastAsia="Courier New"/>
          <w:b/>
          <w:sz w:val="28"/>
        </w:rPr>
        <w:t xml:space="preserve">: </w:t>
      </w:r>
      <w:r w:rsidRPr="00E334C2">
        <w:rPr>
          <w:sz w:val="28"/>
        </w:rPr>
        <w:t>Получить</w:t>
      </w:r>
      <w:proofErr w:type="gramEnd"/>
      <w:r w:rsidRPr="00E334C2">
        <w:rPr>
          <w:sz w:val="28"/>
        </w:rPr>
        <w:t xml:space="preserve"> практические навыки в использовании в языка С и С++ для создания программ</w:t>
      </w:r>
      <w:r w:rsidRPr="00E334C2">
        <w:rPr>
          <w:rFonts w:eastAsia="Courier New"/>
          <w:sz w:val="28"/>
        </w:rPr>
        <w:t xml:space="preserve">. </w:t>
      </w:r>
    </w:p>
    <w:p w14:paraId="534268D5" w14:textId="77777777" w:rsidR="007A7084" w:rsidRPr="000741FB" w:rsidRDefault="007A7084" w:rsidP="007A7084">
      <w:pPr>
        <w:ind w:left="14" w:right="26" w:firstLine="509"/>
        <w:rPr>
          <w:rFonts w:eastAsia="Courier New"/>
          <w:sz w:val="28"/>
        </w:rPr>
      </w:pPr>
    </w:p>
    <w:p w14:paraId="35BC9922" w14:textId="77777777" w:rsidR="007A7084" w:rsidRDefault="007A7084" w:rsidP="007A7084">
      <w:pPr>
        <w:pStyle w:val="1"/>
        <w:ind w:left="504" w:hanging="504"/>
        <w:jc w:val="left"/>
      </w:pPr>
      <w:r>
        <w:t xml:space="preserve">Постановка задачи </w:t>
      </w:r>
    </w:p>
    <w:p w14:paraId="1F4B7A75" w14:textId="77777777" w:rsidR="007A7084" w:rsidRDefault="007A7084" w:rsidP="007A7084">
      <w:pPr>
        <w:numPr>
          <w:ilvl w:val="0"/>
          <w:numId w:val="3"/>
        </w:numPr>
        <w:spacing w:after="23" w:line="256" w:lineRule="auto"/>
        <w:ind w:hanging="240"/>
      </w:pPr>
      <w:r>
        <w:t xml:space="preserve">Разработать алгоритмы и программы, реализующие задания, приводимые ниже. </w:t>
      </w:r>
    </w:p>
    <w:p w14:paraId="2DA58A76" w14:textId="77777777" w:rsidR="007A7084" w:rsidRDefault="007A7084" w:rsidP="007A7084">
      <w:pPr>
        <w:numPr>
          <w:ilvl w:val="0"/>
          <w:numId w:val="3"/>
        </w:numPr>
        <w:spacing w:after="23" w:line="256" w:lineRule="auto"/>
        <w:ind w:hanging="240"/>
      </w:pPr>
      <w:r>
        <w:t xml:space="preserve">Оформить отчет, содержащий следующие пункты: </w:t>
      </w:r>
    </w:p>
    <w:p w14:paraId="42BD8DEF" w14:textId="77777777" w:rsidR="007A7084" w:rsidRDefault="007A7084" w:rsidP="007A7084">
      <w:pPr>
        <w:numPr>
          <w:ilvl w:val="1"/>
          <w:numId w:val="3"/>
        </w:numPr>
        <w:spacing w:after="117" w:line="268" w:lineRule="auto"/>
        <w:ind w:left="1689" w:right="26" w:hanging="259"/>
      </w:pPr>
      <w:r>
        <w:t xml:space="preserve">Титульный лист. </w:t>
      </w:r>
    </w:p>
    <w:p w14:paraId="7CFAE515" w14:textId="77777777" w:rsidR="007A7084" w:rsidRDefault="007A7084" w:rsidP="007A7084">
      <w:pPr>
        <w:numPr>
          <w:ilvl w:val="1"/>
          <w:numId w:val="3"/>
        </w:numPr>
        <w:spacing w:after="114" w:line="268" w:lineRule="auto"/>
        <w:ind w:left="1689" w:right="26" w:hanging="259"/>
      </w:pPr>
      <w:r>
        <w:t xml:space="preserve">Название и цель работы. </w:t>
      </w:r>
    </w:p>
    <w:p w14:paraId="40335FF9" w14:textId="77777777" w:rsidR="007A7084" w:rsidRDefault="007A7084" w:rsidP="007A7084">
      <w:pPr>
        <w:numPr>
          <w:ilvl w:val="1"/>
          <w:numId w:val="3"/>
        </w:numPr>
        <w:spacing w:after="113" w:line="268" w:lineRule="auto"/>
        <w:ind w:left="1689" w:right="26" w:hanging="259"/>
      </w:pPr>
      <w:r>
        <w:t xml:space="preserve">Постановка задачи. </w:t>
      </w:r>
    </w:p>
    <w:p w14:paraId="0DF5AB5A" w14:textId="77777777" w:rsidR="007A7084" w:rsidRDefault="007A7084" w:rsidP="007A7084">
      <w:pPr>
        <w:numPr>
          <w:ilvl w:val="1"/>
          <w:numId w:val="3"/>
        </w:numPr>
        <w:spacing w:after="66" w:line="268" w:lineRule="auto"/>
        <w:ind w:left="1689" w:right="26" w:hanging="259"/>
      </w:pPr>
      <w:r>
        <w:t xml:space="preserve">Блок-схемы алгоритмов и листинги программы с комментариями. </w:t>
      </w:r>
    </w:p>
    <w:p w14:paraId="24BB51A5" w14:textId="77777777" w:rsidR="007A7084" w:rsidRDefault="007A7084" w:rsidP="007A7084">
      <w:pPr>
        <w:spacing w:after="134" w:line="256" w:lineRule="auto"/>
        <w:ind w:left="151"/>
      </w:pP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14:paraId="4137F864" w14:textId="77777777" w:rsidR="007A7084" w:rsidRDefault="007A7084" w:rsidP="007A7084">
      <w:pPr>
        <w:pStyle w:val="1"/>
        <w:spacing w:after="208"/>
        <w:ind w:left="504" w:hanging="504"/>
        <w:jc w:val="left"/>
      </w:pPr>
      <w:r>
        <w:t xml:space="preserve">Задания </w:t>
      </w:r>
    </w:p>
    <w:p w14:paraId="1B40D8D1" w14:textId="77777777" w:rsidR="00987B03" w:rsidRDefault="007A7084" w:rsidP="00987B03">
      <w:pPr>
        <w:pStyle w:val="a3"/>
        <w:numPr>
          <w:ilvl w:val="0"/>
          <w:numId w:val="4"/>
        </w:numPr>
        <w:spacing w:after="162"/>
        <w:ind w:right="26" w:hanging="10"/>
        <w:jc w:val="left"/>
      </w:pPr>
      <w:r>
        <w:t>Используя средства языка С и С++ (</w:t>
      </w:r>
      <w:proofErr w:type="spellStart"/>
      <w:proofErr w:type="gramStart"/>
      <w:r>
        <w:rPr>
          <w:lang w:val="en-US"/>
        </w:rPr>
        <w:t>printf</w:t>
      </w:r>
      <w:proofErr w:type="spellEnd"/>
      <w:r>
        <w:t>(</w:t>
      </w:r>
      <w:proofErr w:type="gramEnd"/>
      <w:r>
        <w:t xml:space="preserve">), </w:t>
      </w:r>
      <w:proofErr w:type="spellStart"/>
      <w:r>
        <w:t>cout</w:t>
      </w:r>
      <w:proofErr w:type="spellEnd"/>
      <w:r>
        <w:t xml:space="preserve">) напишите программу, выводящую па экран ваше любимое стихотворение. Для разбиения на строчки используйте подходящую управляющую последовательность.   </w:t>
      </w:r>
    </w:p>
    <w:p w14:paraId="21CA7E27" w14:textId="77777777" w:rsidR="005C58AB" w:rsidRPr="00987B03" w:rsidRDefault="00FC2C22" w:rsidP="00987B03">
      <w:pPr>
        <w:pStyle w:val="a3"/>
        <w:spacing w:after="162"/>
        <w:ind w:left="0" w:right="26" w:firstLine="0"/>
        <w:jc w:val="left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5EF06D4" wp14:editId="4DE5CA15">
            <wp:simplePos x="0" y="0"/>
            <wp:positionH relativeFrom="margin">
              <wp:posOffset>-572770</wp:posOffset>
            </wp:positionH>
            <wp:positionV relativeFrom="margin">
              <wp:posOffset>7079615</wp:posOffset>
            </wp:positionV>
            <wp:extent cx="6524625" cy="2686050"/>
            <wp:effectExtent l="0" t="0" r="0" b="0"/>
            <wp:wrapTopAndBottom/>
            <wp:docPr id="9" name="Рисунок 9" descr="https://skrinshoter.ru/s/180923/wO46LSdt.jpg?download=1&amp;name=%D0%A1%D0%BA%D1%80%D0%B8%D0%BD%D1%88%D0%BE%D1%82-18-09-2023%2009:50: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krinshoter.ru/s/180923/wO46LSdt.jpg?download=1&amp;name=%D0%A1%D0%BA%D1%80%D0%B8%D0%BD%D1%88%D0%BE%D1%82-18-09-2023%2009:50:10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03866405" wp14:editId="55B7C5DE">
            <wp:simplePos x="0" y="0"/>
            <wp:positionH relativeFrom="column">
              <wp:posOffset>1270</wp:posOffset>
            </wp:positionH>
            <wp:positionV relativeFrom="paragraph">
              <wp:posOffset>591185</wp:posOffset>
            </wp:positionV>
            <wp:extent cx="2099310" cy="200342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B03">
        <w:br/>
      </w:r>
      <w:r w:rsidR="00987B03" w:rsidRPr="00987B03">
        <w:rPr>
          <w:sz w:val="28"/>
        </w:rPr>
        <w:t>Блок схема алгоритма:</w:t>
      </w:r>
    </w:p>
    <w:p w14:paraId="705668CB" w14:textId="77777777" w:rsidR="00987B03" w:rsidRDefault="00987B03" w:rsidP="002C1C0C">
      <w:pPr>
        <w:spacing w:line="360" w:lineRule="auto"/>
        <w:jc w:val="center"/>
        <w:rPr>
          <w:i/>
          <w:sz w:val="28"/>
          <w:szCs w:val="28"/>
        </w:rPr>
      </w:pPr>
    </w:p>
    <w:p w14:paraId="3DFF30A7" w14:textId="77777777" w:rsidR="00987B03" w:rsidRDefault="00987B03" w:rsidP="002C1C0C">
      <w:pPr>
        <w:spacing w:line="360" w:lineRule="auto"/>
        <w:jc w:val="center"/>
        <w:rPr>
          <w:i/>
          <w:sz w:val="28"/>
          <w:szCs w:val="28"/>
        </w:rPr>
      </w:pPr>
    </w:p>
    <w:p w14:paraId="01FA48B8" w14:textId="77777777" w:rsidR="00987B03" w:rsidRDefault="00987B03" w:rsidP="002C1C0C">
      <w:pPr>
        <w:spacing w:line="360" w:lineRule="auto"/>
        <w:jc w:val="center"/>
        <w:rPr>
          <w:i/>
          <w:sz w:val="28"/>
          <w:szCs w:val="28"/>
        </w:rPr>
      </w:pPr>
    </w:p>
    <w:p w14:paraId="79C46A58" w14:textId="77777777" w:rsidR="00987B03" w:rsidRDefault="00987B03" w:rsidP="002C1C0C">
      <w:pPr>
        <w:spacing w:line="360" w:lineRule="auto"/>
        <w:jc w:val="center"/>
        <w:rPr>
          <w:i/>
          <w:sz w:val="28"/>
          <w:szCs w:val="28"/>
        </w:rPr>
      </w:pPr>
    </w:p>
    <w:p w14:paraId="7F30B850" w14:textId="77777777" w:rsidR="00987B03" w:rsidRDefault="00987B03" w:rsidP="002C1C0C">
      <w:pPr>
        <w:spacing w:line="360" w:lineRule="auto"/>
        <w:jc w:val="center"/>
        <w:rPr>
          <w:i/>
          <w:sz w:val="28"/>
          <w:szCs w:val="28"/>
        </w:rPr>
      </w:pPr>
    </w:p>
    <w:p w14:paraId="0B1BE00F" w14:textId="77777777" w:rsidR="00987B03" w:rsidRDefault="00987B03" w:rsidP="002C1C0C">
      <w:pPr>
        <w:spacing w:line="360" w:lineRule="auto"/>
        <w:jc w:val="center"/>
        <w:rPr>
          <w:i/>
          <w:sz w:val="28"/>
          <w:szCs w:val="28"/>
        </w:rPr>
      </w:pPr>
    </w:p>
    <w:p w14:paraId="476F50D4" w14:textId="77777777" w:rsidR="00987B03" w:rsidRDefault="00987B03" w:rsidP="002C1C0C">
      <w:pPr>
        <w:spacing w:line="360" w:lineRule="auto"/>
        <w:jc w:val="center"/>
        <w:rPr>
          <w:i/>
          <w:sz w:val="28"/>
          <w:szCs w:val="28"/>
        </w:rPr>
      </w:pPr>
    </w:p>
    <w:p w14:paraId="147CA365" w14:textId="77777777" w:rsidR="00987B03" w:rsidRDefault="007E4872" w:rsidP="00833E6D">
      <w:pPr>
        <w:pStyle w:val="a3"/>
        <w:numPr>
          <w:ilvl w:val="0"/>
          <w:numId w:val="4"/>
        </w:numPr>
        <w:spacing w:after="0" w:line="269" w:lineRule="auto"/>
        <w:ind w:right="28"/>
        <w:jc w:val="left"/>
      </w:pPr>
      <w:r>
        <w:br w:type="page"/>
      </w:r>
      <w:r w:rsidR="00987B03">
        <w:lastRenderedPageBreak/>
        <w:t xml:space="preserve">Температуру, измеренную в градусах по Цельсию, можно перевести в градусы по Фаренгейту путем умножения на 9/5 и сложения с числом 32. Напишите программу, запрашивающую температуру в градусах по Цельсию и отображающую ее эквивалент по Фаренгейту.   </w:t>
      </w:r>
    </w:p>
    <w:p w14:paraId="0C950D05" w14:textId="77777777" w:rsidR="00987B03" w:rsidRDefault="00987B03" w:rsidP="002C1C0C">
      <w:pPr>
        <w:spacing w:line="360" w:lineRule="auto"/>
        <w:jc w:val="center"/>
        <w:rPr>
          <w:i/>
          <w:sz w:val="28"/>
          <w:szCs w:val="28"/>
        </w:rPr>
      </w:pPr>
    </w:p>
    <w:p w14:paraId="4D213C8D" w14:textId="77777777" w:rsidR="00987B03" w:rsidRPr="00987B03" w:rsidRDefault="00987B03" w:rsidP="00987B03">
      <w:pPr>
        <w:pStyle w:val="a3"/>
        <w:spacing w:after="162"/>
        <w:ind w:left="0" w:right="26" w:firstLine="0"/>
        <w:jc w:val="left"/>
      </w:pPr>
      <w:r w:rsidRPr="00987B03">
        <w:rPr>
          <w:sz w:val="28"/>
        </w:rPr>
        <w:t>Блок схема алгоритма:</w:t>
      </w:r>
      <w:r w:rsidR="00160785" w:rsidRPr="00160785">
        <w:t xml:space="preserve"> </w:t>
      </w:r>
    </w:p>
    <w:p w14:paraId="0F1CCEDC" w14:textId="77777777" w:rsidR="00833E6D" w:rsidRDefault="00833E6D" w:rsidP="00987B03">
      <w:pPr>
        <w:spacing w:line="360" w:lineRule="auto"/>
        <w:rPr>
          <w:i/>
          <w:sz w:val="28"/>
          <w:szCs w:val="28"/>
        </w:rPr>
      </w:pPr>
    </w:p>
    <w:p w14:paraId="5F387508" w14:textId="77777777" w:rsidR="00833E6D" w:rsidRDefault="00FC2C22" w:rsidP="00833E6D">
      <w:pPr>
        <w:pStyle w:val="a3"/>
        <w:numPr>
          <w:ilvl w:val="0"/>
          <w:numId w:val="4"/>
        </w:numPr>
        <w:spacing w:after="110" w:line="324" w:lineRule="auto"/>
        <w:ind w:left="0" w:right="26" w:hanging="10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62EBC61" wp14:editId="49FD89D6">
            <wp:simplePos x="0" y="0"/>
            <wp:positionH relativeFrom="column">
              <wp:posOffset>-591185</wp:posOffset>
            </wp:positionH>
            <wp:positionV relativeFrom="paragraph">
              <wp:posOffset>3880485</wp:posOffset>
            </wp:positionV>
            <wp:extent cx="6591300" cy="2466340"/>
            <wp:effectExtent l="0" t="0" r="0" b="0"/>
            <wp:wrapTopAndBottom/>
            <wp:docPr id="10" name="Рисунок 10" descr="https://skrinshoter.ru/s/180923/ep5B0qcQ.jpg?download=1&amp;name=%D0%A1%D0%BA%D1%80%D0%B8%D0%BD%D1%88%D0%BE%D1%82-18-09-2023%2009:56: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krinshoter.ru/s/180923/ep5B0qcQ.jpg?download=1&amp;name=%D0%A1%D0%BA%D1%80%D0%B8%D0%BD%D1%88%D0%BE%D1%82-18-09-2023%2009:56:41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1E9DC437" wp14:editId="257D33EB">
            <wp:simplePos x="0" y="0"/>
            <wp:positionH relativeFrom="column">
              <wp:posOffset>2540</wp:posOffset>
            </wp:positionH>
            <wp:positionV relativeFrom="paragraph">
              <wp:posOffset>27940</wp:posOffset>
            </wp:positionV>
            <wp:extent cx="3371850" cy="272669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E6D">
        <w:rPr>
          <w:i/>
          <w:sz w:val="28"/>
          <w:szCs w:val="28"/>
        </w:rPr>
        <w:br w:type="page"/>
      </w:r>
      <w:r w:rsidR="00833E6D" w:rsidRPr="00833E6D">
        <w:rPr>
          <w:b/>
          <w:i/>
          <w:sz w:val="28"/>
          <w:szCs w:val="28"/>
        </w:rPr>
        <w:lastRenderedPageBreak/>
        <w:t>3.</w:t>
      </w:r>
      <w:r w:rsidR="00833E6D" w:rsidRPr="00833E6D">
        <w:rPr>
          <w:i/>
          <w:sz w:val="28"/>
          <w:szCs w:val="28"/>
        </w:rPr>
        <w:t xml:space="preserve"> </w:t>
      </w:r>
      <w:r w:rsidR="00833E6D">
        <w:t xml:space="preserve">Две дроби а/b и c/d можно сложить следующим </w:t>
      </w:r>
      <w:proofErr w:type="gramStart"/>
      <w:r w:rsidR="00833E6D">
        <w:t>образом:  a</w:t>
      </w:r>
      <w:proofErr w:type="gramEnd"/>
      <w:r w:rsidR="00833E6D">
        <w:t>/b + c/d = (a*d + b*c)/(b*d)</w:t>
      </w:r>
      <w:r w:rsidR="00833E6D">
        <w:rPr>
          <w:sz w:val="20"/>
        </w:rPr>
        <w:t xml:space="preserve"> </w:t>
      </w:r>
      <w:r w:rsidR="00833E6D">
        <w:t xml:space="preserve">  </w:t>
      </w:r>
    </w:p>
    <w:p w14:paraId="13EEAD11" w14:textId="77777777" w:rsidR="00833E6D" w:rsidRDefault="00833E6D" w:rsidP="00833E6D">
      <w:pPr>
        <w:spacing w:after="1"/>
        <w:ind w:left="430" w:right="26"/>
      </w:pPr>
      <w:r>
        <w:t>Например, 1/4 + 2/3 = (1*3 + 4*2)/4*3 = 11/12</w:t>
      </w:r>
      <w:r>
        <w:rPr>
          <w:sz w:val="20"/>
        </w:rPr>
        <w:t xml:space="preserve"> </w:t>
      </w:r>
      <w:r>
        <w:t xml:space="preserve">  </w:t>
      </w:r>
    </w:p>
    <w:p w14:paraId="46723400" w14:textId="77777777" w:rsidR="00833E6D" w:rsidRDefault="00833E6D" w:rsidP="00833E6D">
      <w:pPr>
        <w:spacing w:after="13"/>
        <w:ind w:left="473" w:right="26"/>
      </w:pPr>
      <w:r>
        <w:t>Напишите программу, запрашивающую у пользователя значения двух дробей, а затем выводящую результат, также записанный в форме дроби. Взаимодействие программы с пользователем может выглядеть, например, следующим образом:</w:t>
      </w:r>
      <w:r>
        <w:rPr>
          <w:sz w:val="20"/>
        </w:rPr>
        <w:t xml:space="preserve"> </w:t>
      </w:r>
      <w:r>
        <w:t xml:space="preserve">  </w:t>
      </w:r>
    </w:p>
    <w:p w14:paraId="2641C123" w14:textId="77777777" w:rsidR="00833E6D" w:rsidRDefault="00833E6D" w:rsidP="00833E6D">
      <w:pPr>
        <w:spacing w:after="103" w:line="264" w:lineRule="auto"/>
        <w:ind w:left="476" w:right="5193"/>
      </w:pPr>
      <w:r>
        <w:rPr>
          <w:rFonts w:ascii="Arial" w:eastAsia="Arial" w:hAnsi="Arial" w:cs="Arial"/>
          <w:sz w:val="20"/>
        </w:rPr>
        <w:t>Введите первую дробь: 1/2 Введите вторую дробь: 2/</w:t>
      </w:r>
      <w:proofErr w:type="gramStart"/>
      <w:r>
        <w:rPr>
          <w:rFonts w:ascii="Arial" w:eastAsia="Arial" w:hAnsi="Arial" w:cs="Arial"/>
          <w:sz w:val="20"/>
        </w:rPr>
        <w:t xml:space="preserve">5 </w:t>
      </w:r>
      <w:r>
        <w:t xml:space="preserve"> </w:t>
      </w:r>
      <w:r>
        <w:rPr>
          <w:rFonts w:ascii="Arial" w:eastAsia="Arial" w:hAnsi="Arial" w:cs="Arial"/>
          <w:sz w:val="20"/>
        </w:rPr>
        <w:t>Сумма</w:t>
      </w:r>
      <w:proofErr w:type="gramEnd"/>
      <w:r>
        <w:rPr>
          <w:rFonts w:ascii="Arial" w:eastAsia="Arial" w:hAnsi="Arial" w:cs="Arial"/>
          <w:sz w:val="20"/>
        </w:rPr>
        <w:t xml:space="preserve"> равна 9/10</w:t>
      </w:r>
      <w:r>
        <w:rPr>
          <w:vertAlign w:val="superscript"/>
        </w:rPr>
        <w:t xml:space="preserve"> </w:t>
      </w:r>
      <w:r>
        <w:t xml:space="preserve">  </w:t>
      </w:r>
    </w:p>
    <w:p w14:paraId="439B2D16" w14:textId="77777777" w:rsidR="00833E6D" w:rsidRDefault="00833E6D" w:rsidP="00833E6D">
      <w:pPr>
        <w:spacing w:line="400" w:lineRule="auto"/>
        <w:ind w:left="14" w:right="26" w:firstLine="432"/>
      </w:pPr>
      <w:r>
        <w:t xml:space="preserve">Вы можете использовать тот факт, что операция </w:t>
      </w:r>
      <w:proofErr w:type="gramStart"/>
      <w:r>
        <w:t>извлечения &gt;</w:t>
      </w:r>
      <w:proofErr w:type="gramEnd"/>
      <w:r>
        <w:t>&gt; может считывать более одного значения за раз:</w:t>
      </w:r>
      <w:r>
        <w:rPr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cin</w:t>
      </w:r>
      <w:proofErr w:type="spellEnd"/>
      <w:r>
        <w:rPr>
          <w:rFonts w:ascii="Arial" w:eastAsia="Arial" w:hAnsi="Arial" w:cs="Arial"/>
          <w:sz w:val="22"/>
        </w:rPr>
        <w:t xml:space="preserve"> &gt;&gt; а &gt;&gt; </w:t>
      </w:r>
      <w:proofErr w:type="spellStart"/>
      <w:r>
        <w:rPr>
          <w:rFonts w:ascii="Arial" w:eastAsia="Arial" w:hAnsi="Arial" w:cs="Arial"/>
          <w:sz w:val="22"/>
        </w:rPr>
        <w:t>dummychar</w:t>
      </w:r>
      <w:proofErr w:type="spellEnd"/>
      <w:r>
        <w:rPr>
          <w:rFonts w:ascii="Arial" w:eastAsia="Arial" w:hAnsi="Arial" w:cs="Arial"/>
          <w:sz w:val="22"/>
        </w:rPr>
        <w:t xml:space="preserve"> &gt;&gt; b;</w:t>
      </w:r>
      <w:r>
        <w:rPr>
          <w:sz w:val="20"/>
        </w:rPr>
        <w:t xml:space="preserve"> </w:t>
      </w:r>
      <w:r>
        <w:t xml:space="preserve"> </w:t>
      </w:r>
    </w:p>
    <w:p w14:paraId="331D88DF" w14:textId="77777777" w:rsidR="00833E6D" w:rsidRPr="00987B03" w:rsidRDefault="00833E6D" w:rsidP="00833E6D">
      <w:pPr>
        <w:pStyle w:val="a3"/>
        <w:spacing w:after="162"/>
        <w:ind w:left="0" w:right="26" w:firstLine="0"/>
        <w:jc w:val="left"/>
      </w:pPr>
      <w:r w:rsidRPr="00987B03">
        <w:rPr>
          <w:sz w:val="28"/>
        </w:rPr>
        <w:t>Блок схема алгоритма:</w:t>
      </w:r>
      <w:r w:rsidRPr="00160785">
        <w:t xml:space="preserve"> </w:t>
      </w:r>
      <w:r w:rsidR="00494CDD">
        <w:br/>
      </w:r>
    </w:p>
    <w:p w14:paraId="0F18B1B9" w14:textId="77777777" w:rsidR="008431A3" w:rsidRDefault="00FC2C22" w:rsidP="00987B03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4F3D9237" wp14:editId="081F2BA4">
            <wp:simplePos x="0" y="0"/>
            <wp:positionH relativeFrom="column">
              <wp:posOffset>-669925</wp:posOffset>
            </wp:positionH>
            <wp:positionV relativeFrom="paragraph">
              <wp:posOffset>3540125</wp:posOffset>
            </wp:positionV>
            <wp:extent cx="6720205" cy="3143250"/>
            <wp:effectExtent l="0" t="0" r="0" b="0"/>
            <wp:wrapSquare wrapText="bothSides"/>
            <wp:docPr id="11" name="Рисунок 11" descr="https://skrinshoter.ru/s/180923/EjYXbAom.jpg?download=1&amp;name=%D0%A1%D0%BA%D1%80%D0%B8%D0%BD%D1%88%D0%BE%D1%82-18-09-2023%2011:08: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krinshoter.ru/s/180923/EjYXbAom.jpg?download=1&amp;name=%D0%A1%D0%BA%D1%80%D0%B8%D0%BD%D1%88%D0%BE%D1%82-18-09-2023%2011:08:34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0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ED9D605" wp14:editId="75F4546E">
            <wp:extent cx="2777490" cy="33731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D076" w14:textId="77777777" w:rsidR="00D758E9" w:rsidRDefault="008431A3" w:rsidP="00494CDD">
      <w:pPr>
        <w:pStyle w:val="a3"/>
        <w:spacing w:after="20" w:line="391" w:lineRule="auto"/>
        <w:ind w:left="0" w:right="26" w:firstLine="0"/>
      </w:pPr>
      <w:r>
        <w:rPr>
          <w:i/>
          <w:sz w:val="28"/>
          <w:szCs w:val="28"/>
        </w:rPr>
        <w:br w:type="page"/>
      </w:r>
      <w:r w:rsidR="00D758E9" w:rsidRPr="00D758E9">
        <w:rPr>
          <w:b/>
          <w:i/>
          <w:sz w:val="28"/>
          <w:szCs w:val="28"/>
        </w:rPr>
        <w:lastRenderedPageBreak/>
        <w:t>4.</w:t>
      </w:r>
      <w:r w:rsidR="00D758E9" w:rsidRPr="00D758E9">
        <w:rPr>
          <w:i/>
          <w:sz w:val="28"/>
          <w:szCs w:val="28"/>
        </w:rPr>
        <w:t xml:space="preserve"> </w:t>
      </w:r>
      <w:r w:rsidR="00D758E9">
        <w:t xml:space="preserve">Устаревшая денежная система Великобритании состояла из фунтов, шиллингов и пенсов. 1 фунт был равен 20 шиллингам, а 1 шиллинг — 12 пен сам.  </w:t>
      </w:r>
    </w:p>
    <w:p w14:paraId="205818EF" w14:textId="77777777" w:rsidR="00D758E9" w:rsidRDefault="00D758E9" w:rsidP="00D758E9">
      <w:pPr>
        <w:spacing w:after="128"/>
        <w:ind w:left="504" w:right="26"/>
      </w:pPr>
      <w:r>
        <w:t>Для записи использовалась система, состоящая из знака £ и трех десятичных значений, разделенных точками. Например, запись £5.2.8 обозначала 5 фунтов, 2 шиллинга и 8 пенсов (пенс — множественное число от пенни). Современная денежная система, принятая в 50-е годы XX века, со стоит только из фунтов и пенсов, причем один фунт равен 100 пенсам. Такой фунт называют десятичным. Таким образом, в новой денежной системе указанная сумма будет обозначаться как £5.13 (если быть точнее, £5.1333333). Напишите программу, которая будет преобразовывать сумму, записанную в старом формате (фунты, шиллинги, пенсы), в новый формат (фунты, пенсы). Форматом взаимодействия программы с пользователем может являться следующий:</w:t>
      </w:r>
      <w:r>
        <w:rPr>
          <w:sz w:val="20"/>
        </w:rPr>
        <w:t xml:space="preserve"> </w:t>
      </w:r>
      <w:r>
        <w:t xml:space="preserve">  </w:t>
      </w:r>
    </w:p>
    <w:p w14:paraId="6EC14909" w14:textId="77777777" w:rsidR="00D758E9" w:rsidRDefault="00D758E9" w:rsidP="00D758E9">
      <w:pPr>
        <w:spacing w:after="45" w:line="264" w:lineRule="auto"/>
        <w:ind w:left="476"/>
      </w:pPr>
      <w:r>
        <w:rPr>
          <w:rFonts w:ascii="Arial" w:eastAsia="Arial" w:hAnsi="Arial" w:cs="Arial"/>
          <w:sz w:val="20"/>
        </w:rPr>
        <w:t xml:space="preserve">Введите количество фунтов: 7 </w:t>
      </w:r>
      <w:r>
        <w:t xml:space="preserve">  </w:t>
      </w:r>
    </w:p>
    <w:p w14:paraId="081BD1AA" w14:textId="77777777" w:rsidR="00D758E9" w:rsidRDefault="00D758E9" w:rsidP="00D758E9">
      <w:pPr>
        <w:spacing w:after="44" w:line="264" w:lineRule="auto"/>
        <w:ind w:left="476"/>
      </w:pPr>
      <w:r>
        <w:rPr>
          <w:rFonts w:ascii="Arial" w:eastAsia="Arial" w:hAnsi="Arial" w:cs="Arial"/>
          <w:sz w:val="20"/>
        </w:rPr>
        <w:t xml:space="preserve">Заедите количество шиллингов: 17 </w:t>
      </w:r>
      <w:r>
        <w:t xml:space="preserve">  </w:t>
      </w:r>
    </w:p>
    <w:p w14:paraId="2E470FBF" w14:textId="77777777" w:rsidR="00D758E9" w:rsidRDefault="00D758E9" w:rsidP="00D758E9">
      <w:pPr>
        <w:spacing w:after="192" w:line="264" w:lineRule="auto"/>
        <w:ind w:left="476" w:right="4503"/>
      </w:pPr>
      <w:r>
        <w:rPr>
          <w:rFonts w:ascii="Arial" w:eastAsia="Arial" w:hAnsi="Arial" w:cs="Arial"/>
          <w:sz w:val="20"/>
        </w:rPr>
        <w:t xml:space="preserve">Введите количество пенсов: </w:t>
      </w:r>
      <w:proofErr w:type="gramStart"/>
      <w:r>
        <w:rPr>
          <w:rFonts w:ascii="Arial" w:eastAsia="Arial" w:hAnsi="Arial" w:cs="Arial"/>
          <w:sz w:val="20"/>
        </w:rPr>
        <w:t xml:space="preserve">9 </w:t>
      </w:r>
      <w:r>
        <w:t xml:space="preserve"> </w:t>
      </w:r>
      <w:r>
        <w:rPr>
          <w:rFonts w:ascii="Arial" w:eastAsia="Arial" w:hAnsi="Arial" w:cs="Arial"/>
          <w:sz w:val="20"/>
        </w:rPr>
        <w:t>Десятичных</w:t>
      </w:r>
      <w:proofErr w:type="gramEnd"/>
      <w:r>
        <w:rPr>
          <w:rFonts w:ascii="Arial" w:eastAsia="Arial" w:hAnsi="Arial" w:cs="Arial"/>
          <w:sz w:val="20"/>
        </w:rPr>
        <w:t xml:space="preserve"> фунтов:  £7.89</w:t>
      </w:r>
      <w:r>
        <w:rPr>
          <w:vertAlign w:val="superscript"/>
        </w:rPr>
        <w:t xml:space="preserve"> </w:t>
      </w:r>
      <w:r>
        <w:t xml:space="preserve">  </w:t>
      </w:r>
    </w:p>
    <w:p w14:paraId="7733D392" w14:textId="77777777" w:rsidR="00D758E9" w:rsidRDefault="00D758E9" w:rsidP="00D758E9">
      <w:pPr>
        <w:spacing w:after="111"/>
        <w:ind w:left="473" w:right="26"/>
      </w:pPr>
      <w:r>
        <w:t>В большинстве компиляторов для представления знака £ используется десятичный код 156. Некоторые компиляторы позволяют скопировать знак фунта прямо из таблицы символов Windows.</w:t>
      </w:r>
      <w:r>
        <w:rPr>
          <w:sz w:val="20"/>
        </w:rPr>
        <w:t xml:space="preserve"> </w:t>
      </w:r>
      <w:r>
        <w:t xml:space="preserve"> </w:t>
      </w:r>
    </w:p>
    <w:p w14:paraId="1A48894B" w14:textId="77777777" w:rsidR="00A20A52" w:rsidRDefault="00A20A52" w:rsidP="00987B03">
      <w:pPr>
        <w:spacing w:line="360" w:lineRule="auto"/>
        <w:rPr>
          <w:sz w:val="28"/>
        </w:rPr>
      </w:pPr>
    </w:p>
    <w:p w14:paraId="6BC7C275" w14:textId="77777777" w:rsidR="000F63AA" w:rsidRDefault="00A20A52" w:rsidP="00987B03">
      <w:pPr>
        <w:spacing w:line="360" w:lineRule="auto"/>
        <w:rPr>
          <w:i/>
          <w:sz w:val="28"/>
          <w:szCs w:val="28"/>
        </w:rPr>
      </w:pPr>
      <w:r w:rsidRPr="00987B03">
        <w:rPr>
          <w:sz w:val="28"/>
        </w:rPr>
        <w:t>Блок схема алгоритма:</w:t>
      </w:r>
    </w:p>
    <w:p w14:paraId="697BF5E4" w14:textId="77777777" w:rsidR="000F63AA" w:rsidRDefault="00A20A52" w:rsidP="00494CDD">
      <w:pPr>
        <w:pStyle w:val="a3"/>
        <w:spacing w:after="59" w:line="237" w:lineRule="auto"/>
        <w:ind w:left="0" w:right="-12" w:firstLine="0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3957FF44" wp14:editId="7FE89E8E">
            <wp:simplePos x="0" y="0"/>
            <wp:positionH relativeFrom="margin">
              <wp:align>right</wp:align>
            </wp:positionH>
            <wp:positionV relativeFrom="paragraph">
              <wp:posOffset>245433</wp:posOffset>
            </wp:positionV>
            <wp:extent cx="4043045" cy="4307205"/>
            <wp:effectExtent l="0" t="0" r="0" b="0"/>
            <wp:wrapSquare wrapText="bothSides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088" behindDoc="0" locked="0" layoutInCell="1" allowOverlap="1" wp14:anchorId="1A179909" wp14:editId="1656B408">
            <wp:simplePos x="0" y="0"/>
            <wp:positionH relativeFrom="column">
              <wp:posOffset>-602671</wp:posOffset>
            </wp:positionH>
            <wp:positionV relativeFrom="paragraph">
              <wp:posOffset>223359</wp:posOffset>
            </wp:positionV>
            <wp:extent cx="2349500" cy="39846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85"/>
                    <a:stretch/>
                  </pic:blipFill>
                  <pic:spPr bwMode="auto">
                    <a:xfrm>
                      <a:off x="0" y="0"/>
                      <a:ext cx="234950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3AA">
        <w:rPr>
          <w:i/>
          <w:sz w:val="28"/>
          <w:szCs w:val="28"/>
        </w:rPr>
        <w:br w:type="page"/>
      </w:r>
      <w:r w:rsidR="000F63AA" w:rsidRPr="000F63AA">
        <w:rPr>
          <w:b/>
          <w:i/>
          <w:sz w:val="28"/>
          <w:szCs w:val="28"/>
        </w:rPr>
        <w:lastRenderedPageBreak/>
        <w:t>5.</w:t>
      </w:r>
      <w:r w:rsidR="000F63AA" w:rsidRPr="000F63AA">
        <w:rPr>
          <w:i/>
          <w:sz w:val="28"/>
          <w:szCs w:val="28"/>
        </w:rPr>
        <w:t xml:space="preserve"> </w:t>
      </w:r>
      <w:r w:rsidR="000F63AA">
        <w:t xml:space="preserve">Напишите программу, выполняющую действия, обратные тем, которые описаны в предыдущем упражнении 4, то есть запрашивающую у пользователя сумму, указанную в десятичных фунтах, и переводящую ее в старую систему   </w:t>
      </w:r>
    </w:p>
    <w:p w14:paraId="5395218A" w14:textId="77777777" w:rsidR="000F63AA" w:rsidRDefault="000F63AA" w:rsidP="000F63AA">
      <w:pPr>
        <w:spacing w:after="119"/>
        <w:ind w:left="236" w:right="26"/>
      </w:pPr>
      <w:r>
        <w:t xml:space="preserve">фунтов, шиллингов и пенсов. Пример взаимодействия программы с пользователем может выглядеть так:   </w:t>
      </w:r>
    </w:p>
    <w:p w14:paraId="1B3492B0" w14:textId="77777777" w:rsidR="000F63AA" w:rsidRDefault="000F63AA" w:rsidP="000F63AA">
      <w:pPr>
        <w:spacing w:after="89" w:line="264" w:lineRule="auto"/>
        <w:ind w:left="236"/>
      </w:pPr>
      <w:r>
        <w:rPr>
          <w:rFonts w:ascii="Arial" w:eastAsia="Arial" w:hAnsi="Arial" w:cs="Arial"/>
          <w:sz w:val="20"/>
        </w:rPr>
        <w:t xml:space="preserve">Введите число десятичных фунтов: 3.51  </w:t>
      </w:r>
      <w:r>
        <w:t xml:space="preserve">  </w:t>
      </w:r>
    </w:p>
    <w:p w14:paraId="4AEC1E76" w14:textId="77777777" w:rsidR="000F63AA" w:rsidRDefault="000F63AA" w:rsidP="000F63AA">
      <w:pPr>
        <w:spacing w:line="256" w:lineRule="auto"/>
        <w:ind w:left="1778"/>
        <w:jc w:val="center"/>
      </w:pPr>
      <w:r>
        <w:rPr>
          <w:sz w:val="20"/>
        </w:rPr>
        <w:t xml:space="preserve"> </w:t>
      </w:r>
      <w:r>
        <w:t xml:space="preserve">  </w:t>
      </w:r>
    </w:p>
    <w:p w14:paraId="5F597B5E" w14:textId="77777777" w:rsidR="000F63AA" w:rsidRDefault="000F63AA" w:rsidP="000F63AA">
      <w:pPr>
        <w:spacing w:after="141" w:line="264" w:lineRule="auto"/>
        <w:ind w:left="236"/>
      </w:pPr>
      <w:r>
        <w:rPr>
          <w:rFonts w:ascii="Arial" w:eastAsia="Arial" w:hAnsi="Arial" w:cs="Arial"/>
          <w:sz w:val="20"/>
        </w:rPr>
        <w:t>Эквивалентная сумма в старой форме записи: £3.10.2</w:t>
      </w:r>
    </w:p>
    <w:p w14:paraId="06DEB193" w14:textId="77777777" w:rsidR="000F63AA" w:rsidRDefault="000F63AA" w:rsidP="000F63AA">
      <w:pPr>
        <w:ind w:left="236" w:right="26"/>
      </w:pPr>
      <w:r>
        <w:t>Обратите внимание на то, что если вам придется присваивать вещественное значение (например, 12.34) переменной целого типа, то его дробная часть (0,34) будет потеряна, а целая переменная получит значение 12. Чтобы избежать предупреждения со стороны компилятора, используйте явное преобразование типов. Можно использовать операторы, подобные приведенным ниже:</w:t>
      </w:r>
      <w:r>
        <w:rPr>
          <w:sz w:val="20"/>
        </w:rPr>
        <w:t xml:space="preserve"> </w:t>
      </w:r>
      <w:r>
        <w:t xml:space="preserve">  </w:t>
      </w:r>
    </w:p>
    <w:p w14:paraId="284F0183" w14:textId="77777777" w:rsidR="000F63AA" w:rsidRDefault="000F63AA" w:rsidP="000F63AA">
      <w:pPr>
        <w:ind w:right="26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lang w:val="en-US"/>
        </w:rPr>
        <w:t>float</w:t>
      </w:r>
      <w:r w:rsidRPr="000F63AA"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lang w:val="en-US"/>
        </w:rPr>
        <w:t>decpounds</w:t>
      </w:r>
      <w:proofErr w:type="spellEnd"/>
      <w:r>
        <w:rPr>
          <w:rFonts w:ascii="Arial" w:eastAsia="Arial" w:hAnsi="Arial" w:cs="Arial"/>
          <w:sz w:val="20"/>
        </w:rPr>
        <w:t xml:space="preserve">:   </w:t>
      </w:r>
      <w:r>
        <w:rPr>
          <w:rFonts w:ascii="Arial" w:eastAsia="Arial" w:hAnsi="Arial" w:cs="Arial"/>
          <w:sz w:val="20"/>
        </w:rPr>
        <w:tab/>
        <w:t>// сумма в десятичных фунтах</w:t>
      </w:r>
    </w:p>
    <w:p w14:paraId="79F9BF66" w14:textId="77777777" w:rsidR="000F63AA" w:rsidRDefault="000F63AA" w:rsidP="000F63AA">
      <w:pPr>
        <w:spacing w:after="15" w:line="264" w:lineRule="auto"/>
        <w:ind w:left="9" w:right="37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lang w:val="en-US"/>
        </w:rPr>
        <w:t>float</w:t>
      </w:r>
      <w:r w:rsidRPr="000F63AA"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lang w:val="en-US"/>
        </w:rPr>
        <w:t>decfrac</w:t>
      </w:r>
      <w:proofErr w:type="spellEnd"/>
      <w:r>
        <w:rPr>
          <w:rFonts w:ascii="Arial" w:eastAsia="Arial" w:hAnsi="Arial" w:cs="Arial"/>
          <w:sz w:val="20"/>
        </w:rPr>
        <w:t>:    // десятичная дробная часть</w:t>
      </w:r>
    </w:p>
    <w:p w14:paraId="7D30B0D3" w14:textId="77777777" w:rsidR="000F63AA" w:rsidRDefault="000F63AA" w:rsidP="000F63AA">
      <w:pPr>
        <w:spacing w:after="15" w:line="264" w:lineRule="auto"/>
        <w:ind w:left="9" w:right="37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lang w:val="en-US"/>
        </w:rPr>
        <w:t>int</w:t>
      </w:r>
      <w:r w:rsidRPr="000F63AA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lang w:val="en-US"/>
        </w:rPr>
        <w:t>pounds</w:t>
      </w:r>
      <w:r>
        <w:rPr>
          <w:rFonts w:ascii="Arial" w:eastAsia="Arial" w:hAnsi="Arial" w:cs="Arial"/>
          <w:sz w:val="20"/>
        </w:rPr>
        <w:t xml:space="preserve">:   </w:t>
      </w:r>
      <w:r>
        <w:rPr>
          <w:rFonts w:ascii="Arial" w:eastAsia="Arial" w:hAnsi="Arial" w:cs="Arial"/>
          <w:sz w:val="20"/>
        </w:rPr>
        <w:tab/>
        <w:t>// сумма в старых фунтах</w:t>
      </w:r>
    </w:p>
    <w:p w14:paraId="4FFC89C2" w14:textId="77777777" w:rsidR="000F63AA" w:rsidRDefault="000F63AA" w:rsidP="000F63AA">
      <w:pPr>
        <w:spacing w:after="15" w:line="264" w:lineRule="auto"/>
        <w:ind w:left="9" w:right="3785"/>
        <w:rPr>
          <w:rFonts w:ascii="Arial" w:eastAsia="Arial" w:hAnsi="Arial" w:cs="Arial"/>
          <w:sz w:val="20"/>
        </w:rPr>
      </w:pPr>
    </w:p>
    <w:p w14:paraId="263DC21A" w14:textId="77777777" w:rsidR="000F63AA" w:rsidRDefault="000F63AA" w:rsidP="000F63AA">
      <w:pPr>
        <w:spacing w:after="15" w:line="264" w:lineRule="auto"/>
        <w:ind w:left="9" w:right="3785"/>
        <w:rPr>
          <w:rFonts w:ascii="Arial" w:eastAsia="Arial" w:hAnsi="Arial" w:cs="Arial"/>
          <w:sz w:val="20"/>
          <w:lang w:val="en-US"/>
        </w:rPr>
      </w:pPr>
      <w:r>
        <w:rPr>
          <w:rFonts w:ascii="Arial" w:eastAsia="Arial" w:hAnsi="Arial" w:cs="Arial"/>
          <w:sz w:val="20"/>
          <w:lang w:val="en-US"/>
        </w:rPr>
        <w:t xml:space="preserve">pounds = </w:t>
      </w:r>
      <w:proofErr w:type="spellStart"/>
      <w:r>
        <w:rPr>
          <w:rFonts w:ascii="Arial" w:eastAsia="Arial" w:hAnsi="Arial" w:cs="Arial"/>
          <w:sz w:val="20"/>
          <w:lang w:val="en-US"/>
        </w:rPr>
        <w:t>static_cast</w:t>
      </w:r>
      <w:proofErr w:type="spellEnd"/>
      <w:r>
        <w:rPr>
          <w:rFonts w:ascii="Arial" w:eastAsia="Arial" w:hAnsi="Arial" w:cs="Arial"/>
          <w:sz w:val="20"/>
          <w:lang w:val="en-US"/>
        </w:rPr>
        <w:t>&lt;int&gt;(</w:t>
      </w:r>
      <w:proofErr w:type="spellStart"/>
      <w:r>
        <w:rPr>
          <w:rFonts w:ascii="Arial" w:eastAsia="Arial" w:hAnsi="Arial" w:cs="Arial"/>
          <w:sz w:val="20"/>
          <w:lang w:val="en-US"/>
        </w:rPr>
        <w:t>decpounds</w:t>
      </w:r>
      <w:proofErr w:type="spellEnd"/>
      <w:r>
        <w:rPr>
          <w:rFonts w:ascii="Arial" w:eastAsia="Arial" w:hAnsi="Arial" w:cs="Arial"/>
          <w:sz w:val="20"/>
          <w:lang w:val="en-US"/>
        </w:rPr>
        <w:t>): //</w:t>
      </w:r>
      <w:proofErr w:type="spellStart"/>
      <w:r>
        <w:rPr>
          <w:rFonts w:ascii="Arial" w:eastAsia="Arial" w:hAnsi="Arial" w:cs="Arial"/>
          <w:sz w:val="20"/>
          <w:lang w:val="en-US"/>
        </w:rPr>
        <w:t>отбрасывание</w:t>
      </w:r>
      <w:proofErr w:type="spellEnd"/>
      <w:r>
        <w:rPr>
          <w:rFonts w:ascii="Arial" w:eastAsia="Arial" w:hAnsi="Arial" w:cs="Arial"/>
          <w:sz w:val="20"/>
          <w:lang w:val="en-US"/>
        </w:rPr>
        <w:t xml:space="preserve"> //</w:t>
      </w:r>
      <w:proofErr w:type="spellStart"/>
      <w:r>
        <w:rPr>
          <w:rFonts w:ascii="Arial" w:eastAsia="Arial" w:hAnsi="Arial" w:cs="Arial"/>
          <w:sz w:val="20"/>
          <w:lang w:val="en-US"/>
        </w:rPr>
        <w:t>дробной</w:t>
      </w:r>
      <w:proofErr w:type="spellEnd"/>
      <w:r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0"/>
          <w:lang w:val="en-US"/>
        </w:rPr>
        <w:t>части</w:t>
      </w:r>
      <w:proofErr w:type="spellEnd"/>
    </w:p>
    <w:p w14:paraId="2A4C2521" w14:textId="77777777" w:rsidR="000F63AA" w:rsidRDefault="000F63AA" w:rsidP="000F63AA">
      <w:pPr>
        <w:tabs>
          <w:tab w:val="center" w:pos="5379"/>
        </w:tabs>
        <w:spacing w:after="152" w:line="264" w:lineRule="auto"/>
        <w:ind w:left="-1"/>
        <w:rPr>
          <w:sz w:val="26"/>
        </w:rPr>
      </w:pPr>
      <w:proofErr w:type="spellStart"/>
      <w:r>
        <w:rPr>
          <w:rFonts w:ascii="Arial" w:eastAsia="Arial" w:hAnsi="Arial" w:cs="Arial"/>
          <w:sz w:val="20"/>
          <w:lang w:val="en-US"/>
        </w:rPr>
        <w:t>decfrac</w:t>
      </w:r>
      <w:proofErr w:type="spellEnd"/>
      <w:r>
        <w:rPr>
          <w:rFonts w:ascii="Arial" w:eastAsia="Arial" w:hAnsi="Arial" w:cs="Arial"/>
          <w:sz w:val="20"/>
        </w:rPr>
        <w:t xml:space="preserve"> = </w:t>
      </w:r>
      <w:proofErr w:type="spellStart"/>
      <w:r>
        <w:rPr>
          <w:rFonts w:ascii="Arial" w:eastAsia="Arial" w:hAnsi="Arial" w:cs="Arial"/>
          <w:sz w:val="20"/>
          <w:lang w:val="en-US"/>
        </w:rPr>
        <w:t>decpounds</w:t>
      </w:r>
      <w:proofErr w:type="spellEnd"/>
      <w:r>
        <w:rPr>
          <w:rFonts w:ascii="Arial" w:eastAsia="Arial" w:hAnsi="Arial" w:cs="Arial"/>
          <w:sz w:val="20"/>
        </w:rPr>
        <w:t xml:space="preserve"> - </w:t>
      </w:r>
      <w:proofErr w:type="gramStart"/>
      <w:r>
        <w:rPr>
          <w:rFonts w:ascii="Arial" w:eastAsia="Arial" w:hAnsi="Arial" w:cs="Arial"/>
          <w:sz w:val="20"/>
          <w:lang w:val="en-US"/>
        </w:rPr>
        <w:t>pounds</w:t>
      </w:r>
      <w:r>
        <w:rPr>
          <w:rFonts w:ascii="Arial" w:eastAsia="Arial" w:hAnsi="Arial" w:cs="Arial"/>
          <w:sz w:val="20"/>
        </w:rPr>
        <w:t xml:space="preserve">;   </w:t>
      </w:r>
      <w:proofErr w:type="gramEnd"/>
      <w:r>
        <w:rPr>
          <w:rFonts w:ascii="Arial" w:eastAsia="Arial" w:hAnsi="Arial" w:cs="Arial"/>
          <w:sz w:val="20"/>
        </w:rPr>
        <w:t>//выделение дробной части</w:t>
      </w:r>
    </w:p>
    <w:p w14:paraId="463939FB" w14:textId="77777777" w:rsidR="000F63AA" w:rsidRDefault="000F63AA" w:rsidP="000F63AA">
      <w:pPr>
        <w:ind w:left="250" w:right="26"/>
      </w:pPr>
      <w:r>
        <w:t xml:space="preserve">Чтобы получить число шиллингов, следует умножить на 20 значение переменной </w:t>
      </w:r>
      <w:proofErr w:type="spellStart"/>
      <w:r>
        <w:t>decfrac</w:t>
      </w:r>
      <w:proofErr w:type="spellEnd"/>
      <w:r>
        <w:t>. Аналогичным образом можно получить число пенсов.</w:t>
      </w:r>
      <w:r>
        <w:rPr>
          <w:sz w:val="20"/>
        </w:rPr>
        <w:t xml:space="preserve">  </w:t>
      </w:r>
      <w:r>
        <w:t xml:space="preserve"> </w:t>
      </w:r>
    </w:p>
    <w:p w14:paraId="1C72279B" w14:textId="59E4F802" w:rsidR="00D01D8F" w:rsidRPr="0034565B" w:rsidRDefault="0025541C" w:rsidP="00987B03">
      <w:pPr>
        <w:spacing w:line="360" w:lineRule="auto"/>
        <w:rPr>
          <w:i/>
          <w:sz w:val="28"/>
          <w:szCs w:val="28"/>
          <w:lang w:val="en-US"/>
        </w:rPr>
      </w:pPr>
      <w:r w:rsidRPr="00D01D8F">
        <w:rPr>
          <w:noProof/>
        </w:rPr>
        <w:drawing>
          <wp:anchor distT="0" distB="0" distL="114300" distR="114300" simplePos="0" relativeHeight="251674112" behindDoc="0" locked="0" layoutInCell="1" allowOverlap="1" wp14:anchorId="17454E81" wp14:editId="29917439">
            <wp:simplePos x="0" y="0"/>
            <wp:positionH relativeFrom="column">
              <wp:posOffset>2161253</wp:posOffset>
            </wp:positionH>
            <wp:positionV relativeFrom="paragraph">
              <wp:posOffset>251136</wp:posOffset>
            </wp:positionV>
            <wp:extent cx="3017905" cy="2122942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905" cy="212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61B7B" w14:textId="400B515F" w:rsidR="00E334C2" w:rsidRDefault="0025541C" w:rsidP="00987B03">
      <w:pPr>
        <w:spacing w:line="360" w:lineRule="auto"/>
        <w:rPr>
          <w:sz w:val="28"/>
          <w:szCs w:val="28"/>
        </w:rPr>
      </w:pPr>
      <w:r w:rsidRPr="0025541C">
        <w:rPr>
          <w:noProof/>
        </w:rPr>
        <w:drawing>
          <wp:anchor distT="0" distB="0" distL="114300" distR="114300" simplePos="0" relativeHeight="251696640" behindDoc="0" locked="0" layoutInCell="1" allowOverlap="1" wp14:anchorId="5BD9D12A" wp14:editId="330782A5">
            <wp:simplePos x="0" y="0"/>
            <wp:positionH relativeFrom="page">
              <wp:posOffset>3871984</wp:posOffset>
            </wp:positionH>
            <wp:positionV relativeFrom="paragraph">
              <wp:posOffset>1456392</wp:posOffset>
            </wp:positionV>
            <wp:extent cx="1752081" cy="123788"/>
            <wp:effectExtent l="0" t="0" r="635" b="0"/>
            <wp:wrapNone/>
            <wp:docPr id="959264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6423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081" cy="123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565B">
        <w:rPr>
          <w:noProof/>
          <w:sz w:val="28"/>
          <w:szCs w:val="28"/>
        </w:rPr>
        <w:drawing>
          <wp:anchor distT="0" distB="0" distL="114300" distR="114300" simplePos="0" relativeHeight="251695616" behindDoc="0" locked="0" layoutInCell="1" allowOverlap="1" wp14:anchorId="7B5949A6" wp14:editId="59099BAE">
            <wp:simplePos x="0" y="0"/>
            <wp:positionH relativeFrom="column">
              <wp:posOffset>2762003</wp:posOffset>
            </wp:positionH>
            <wp:positionV relativeFrom="paragraph">
              <wp:posOffset>1444781</wp:posOffset>
            </wp:positionV>
            <wp:extent cx="1839167" cy="151130"/>
            <wp:effectExtent l="0" t="0" r="8890" b="1270"/>
            <wp:wrapNone/>
            <wp:docPr id="1888052159" name="Рисунок 1888052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00805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38838" cy="17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22B81EB" wp14:editId="3235A999">
                <wp:simplePos x="0" y="0"/>
                <wp:positionH relativeFrom="column">
                  <wp:posOffset>3197225</wp:posOffset>
                </wp:positionH>
                <wp:positionV relativeFrom="paragraph">
                  <wp:posOffset>1018540</wp:posOffset>
                </wp:positionV>
                <wp:extent cx="805180" cy="269240"/>
                <wp:effectExtent l="0" t="0" r="0" b="0"/>
                <wp:wrapThrough wrapText="bothSides">
                  <wp:wrapPolygon edited="0">
                    <wp:start x="1533" y="0"/>
                    <wp:lineTo x="1533" y="19868"/>
                    <wp:lineTo x="19931" y="19868"/>
                    <wp:lineTo x="19931" y="0"/>
                    <wp:lineTo x="1533" y="0"/>
                  </wp:wrapPolygon>
                </wp:wrapThrough>
                <wp:docPr id="386583267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2FB9D" w14:textId="77777777" w:rsidR="0025541C" w:rsidRDefault="0025541C" w:rsidP="0025541C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proofErr w:type="spellStart"/>
                            <w:r w:rsidRPr="0034565B">
                              <w:rPr>
                                <w:sz w:val="8"/>
                                <w:szCs w:val="8"/>
                                <w:lang w:val="en-US"/>
                              </w:rPr>
                              <w:t>sh</w:t>
                            </w:r>
                            <w:proofErr w:type="spellEnd"/>
                            <w:r w:rsidRPr="0034565B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34565B">
                              <w:rPr>
                                <w:sz w:val="8"/>
                                <w:szCs w:val="8"/>
                                <w:lang w:val="en-US"/>
                              </w:rPr>
                              <w:t>sd</w:t>
                            </w:r>
                            <w:proofErr w:type="spellEnd"/>
                            <w:r w:rsidRPr="0034565B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– pounds) *20</w:t>
                            </w:r>
                          </w:p>
                          <w:p w14:paraId="487BAC59" w14:textId="77777777" w:rsidR="0025541C" w:rsidRPr="0034565B" w:rsidRDefault="0025541C" w:rsidP="0025541C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pence = </w:t>
                            </w:r>
                            <w:proofErr w:type="spellStart"/>
                            <w:r w:rsidRPr="0034565B">
                              <w:rPr>
                                <w:sz w:val="8"/>
                                <w:szCs w:val="8"/>
                                <w:lang w:val="en-US"/>
                              </w:rPr>
                              <w:t>sh</w:t>
                            </w:r>
                            <w:proofErr w:type="spellEnd"/>
                            <w:r w:rsidRPr="0034565B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- shillings) *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81EB" id="Прямоугольник 3" o:spid="_x0000_s1026" style="position:absolute;margin-left:251.75pt;margin-top:80.2pt;width:63.4pt;height:21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" filled="f" stroked="f" strokeweight="1pt">
                <v:textbox>
                  <w:txbxContent>
                    <w:p w14:paraId="7702FB9D" w14:textId="77777777" w:rsidR="0025541C" w:rsidRDefault="0025541C" w:rsidP="0025541C">
                      <w:pPr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  <w:proofErr w:type="spellStart"/>
                      <w:r w:rsidRPr="0034565B">
                        <w:rPr>
                          <w:sz w:val="8"/>
                          <w:szCs w:val="8"/>
                          <w:lang w:val="en-US"/>
                        </w:rPr>
                        <w:t>sh</w:t>
                      </w:r>
                      <w:proofErr w:type="spellEnd"/>
                      <w:r w:rsidRPr="0034565B">
                        <w:rPr>
                          <w:sz w:val="8"/>
                          <w:szCs w:val="8"/>
                          <w:lang w:val="en-US"/>
                        </w:rPr>
                        <w:t xml:space="preserve"> = (</w:t>
                      </w:r>
                      <w:proofErr w:type="spellStart"/>
                      <w:r w:rsidRPr="0034565B">
                        <w:rPr>
                          <w:sz w:val="8"/>
                          <w:szCs w:val="8"/>
                          <w:lang w:val="en-US"/>
                        </w:rPr>
                        <w:t>sd</w:t>
                      </w:r>
                      <w:proofErr w:type="spellEnd"/>
                      <w:r w:rsidRPr="0034565B">
                        <w:rPr>
                          <w:sz w:val="8"/>
                          <w:szCs w:val="8"/>
                          <w:lang w:val="en-US"/>
                        </w:rPr>
                        <w:t xml:space="preserve"> – pounds) *20</w:t>
                      </w:r>
                    </w:p>
                    <w:p w14:paraId="487BAC59" w14:textId="77777777" w:rsidR="0025541C" w:rsidRPr="0034565B" w:rsidRDefault="0025541C" w:rsidP="0025541C">
                      <w:pPr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 xml:space="preserve">pence = </w:t>
                      </w:r>
                      <w:proofErr w:type="spellStart"/>
                      <w:r w:rsidRPr="0034565B">
                        <w:rPr>
                          <w:sz w:val="8"/>
                          <w:szCs w:val="8"/>
                          <w:lang w:val="en-US"/>
                        </w:rPr>
                        <w:t>sh</w:t>
                      </w:r>
                      <w:proofErr w:type="spellEnd"/>
                      <w:r w:rsidRPr="0034565B">
                        <w:rPr>
                          <w:sz w:val="8"/>
                          <w:szCs w:val="8"/>
                          <w:lang w:val="en-US"/>
                        </w:rPr>
                        <w:t xml:space="preserve"> - shillings) * 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25541C">
        <w:rPr>
          <w:sz w:val="28"/>
          <w:szCs w:val="28"/>
        </w:rPr>
        <w:drawing>
          <wp:anchor distT="0" distB="0" distL="114300" distR="114300" simplePos="0" relativeHeight="251693568" behindDoc="0" locked="0" layoutInCell="1" allowOverlap="1" wp14:anchorId="49C9F1C8" wp14:editId="316A8F63">
            <wp:simplePos x="0" y="0"/>
            <wp:positionH relativeFrom="column">
              <wp:posOffset>2277745</wp:posOffset>
            </wp:positionH>
            <wp:positionV relativeFrom="paragraph">
              <wp:posOffset>885825</wp:posOffset>
            </wp:positionV>
            <wp:extent cx="604520" cy="487680"/>
            <wp:effectExtent l="0" t="0" r="5080" b="7620"/>
            <wp:wrapNone/>
            <wp:docPr id="887259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5976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74" cy="487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565B" w:rsidRPr="0034565B">
        <w:rPr>
          <w:noProof/>
          <w:sz w:val="28"/>
          <w:szCs w:val="28"/>
        </w:rPr>
        <w:drawing>
          <wp:anchor distT="0" distB="0" distL="114300" distR="114300" simplePos="0" relativeHeight="251690496" behindDoc="0" locked="0" layoutInCell="1" allowOverlap="1" wp14:anchorId="5E03BBA1" wp14:editId="77542387">
            <wp:simplePos x="0" y="0"/>
            <wp:positionH relativeFrom="column">
              <wp:posOffset>3103245</wp:posOffset>
            </wp:positionH>
            <wp:positionV relativeFrom="paragraph">
              <wp:posOffset>1020445</wp:posOffset>
            </wp:positionV>
            <wp:extent cx="867555" cy="250190"/>
            <wp:effectExtent l="0" t="0" r="8890" b="0"/>
            <wp:wrapNone/>
            <wp:docPr id="1764400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00805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493" cy="251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65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472" behindDoc="0" locked="0" layoutInCell="1" allowOverlap="1" wp14:anchorId="003F8B6E" wp14:editId="0033F853">
                <wp:simplePos x="0" y="0"/>
                <wp:positionH relativeFrom="column">
                  <wp:posOffset>2671365</wp:posOffset>
                </wp:positionH>
                <wp:positionV relativeFrom="paragraph">
                  <wp:posOffset>1292285</wp:posOffset>
                </wp:positionV>
                <wp:extent cx="360" cy="360"/>
                <wp:effectExtent l="38100" t="38100" r="57150" b="57150"/>
                <wp:wrapNone/>
                <wp:docPr id="1648340795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0E4B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9" o:spid="_x0000_s1026" type="#_x0000_t75" style="position:absolute;margin-left:209.65pt;margin-top:101.05pt;width:1.45pt;height:1.4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g512axwEAAGgEAAAQAAAAAAAAAAAAAAAAANADAABk&#10;cnMvaW5rL2luazEueG1sUEsBAi0AFAAGAAgAAAAhADscU+PiAAAACwEAAA8AAAAAAAAAAAAAAAAA&#10;xQUAAGRycy9kb3ducmV2LnhtbFBLAQItABQABgAIAAAAIQB5GLydvwAAACEBAAAZAAAAAAAAAAAA&#10;AAAAANQGAABkcnMvX3JlbHMvZTJvRG9jLnhtbC5yZWxzUEsFBgAAAAAGAAYAeAEAAMoHAAAAAA==&#10;">
                <v:imagedata r:id="rId22" o:title=""/>
              </v:shape>
            </w:pict>
          </mc:Fallback>
        </mc:AlternateContent>
      </w:r>
      <w:r w:rsidR="0034565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448" behindDoc="0" locked="0" layoutInCell="1" allowOverlap="1" wp14:anchorId="2B7D0AB6" wp14:editId="6422F2BA">
                <wp:simplePos x="0" y="0"/>
                <wp:positionH relativeFrom="column">
                  <wp:posOffset>2496045</wp:posOffset>
                </wp:positionH>
                <wp:positionV relativeFrom="paragraph">
                  <wp:posOffset>1350605</wp:posOffset>
                </wp:positionV>
                <wp:extent cx="360" cy="360"/>
                <wp:effectExtent l="38100" t="38100" r="57150" b="57150"/>
                <wp:wrapNone/>
                <wp:docPr id="738755290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20D26" id="Рукописный ввод 18" o:spid="_x0000_s1026" type="#_x0000_t75" style="position:absolute;margin-left:195.85pt;margin-top:105.65pt;width:1.45pt;height:1.4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sYFysMcBAABoBAAAEAAAAAAAAAAAAAAAAADQAwAA&#10;ZHJzL2luay9pbmsxLnhtbFBLAQItABQABgAIAAAAIQCdmpWC4wAAAAsBAAAPAAAAAAAAAAAAAAAA&#10;AMUFAABkcnMvZG93bnJldi54bWxQSwECLQAUAAYACAAAACEAeRi8nb8AAAAhAQAAGQAAAAAAAAAA&#10;AAAAAADVBgAAZHJzL19yZWxzL2Uyb0RvYy54bWwucmVsc1BLBQYAAAAABgAGAHgBAADLBwAAAAA=&#10;">
                <v:imagedata r:id="rId22" o:title=""/>
              </v:shape>
            </w:pict>
          </mc:Fallback>
        </mc:AlternateContent>
      </w:r>
      <w:r w:rsidR="0034565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424" behindDoc="0" locked="0" layoutInCell="1" allowOverlap="1" wp14:anchorId="0F8405DB" wp14:editId="609170FB">
                <wp:simplePos x="0" y="0"/>
                <wp:positionH relativeFrom="column">
                  <wp:posOffset>3187965</wp:posOffset>
                </wp:positionH>
                <wp:positionV relativeFrom="paragraph">
                  <wp:posOffset>1041365</wp:posOffset>
                </wp:positionV>
                <wp:extent cx="737280" cy="207360"/>
                <wp:effectExtent l="57150" t="38100" r="43815" b="40640"/>
                <wp:wrapNone/>
                <wp:docPr id="712180209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372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A65B9" id="Рукописный ввод 17" o:spid="_x0000_s1026" type="#_x0000_t75" style="position:absolute;margin-left:250.3pt;margin-top:81.3pt;width:59.45pt;height:17.7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">
                <v:imagedata r:id="rId25" o:title=""/>
              </v:shape>
            </w:pict>
          </mc:Fallback>
        </mc:AlternateContent>
      </w:r>
      <w:r w:rsidR="0034565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400" behindDoc="0" locked="0" layoutInCell="1" allowOverlap="1" wp14:anchorId="13F3374A" wp14:editId="173CBDD8">
                <wp:simplePos x="0" y="0"/>
                <wp:positionH relativeFrom="column">
                  <wp:posOffset>3505835</wp:posOffset>
                </wp:positionH>
                <wp:positionV relativeFrom="paragraph">
                  <wp:posOffset>1061720</wp:posOffset>
                </wp:positionV>
                <wp:extent cx="388780" cy="88375"/>
                <wp:effectExtent l="57150" t="57150" r="30480" b="45085"/>
                <wp:wrapNone/>
                <wp:docPr id="2034435349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88780" cy="8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02B07" id="Рукописный ввод 16" o:spid="_x0000_s1026" type="#_x0000_t75" style="position:absolute;margin-left:275.35pt;margin-top:82.9pt;width:32pt;height:8.3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">
                <v:imagedata r:id="rId27" o:title=""/>
              </v:shape>
            </w:pict>
          </mc:Fallback>
        </mc:AlternateContent>
      </w:r>
      <w:r w:rsidR="0034565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656F8D96" wp14:editId="55044BCC">
                <wp:simplePos x="0" y="0"/>
                <wp:positionH relativeFrom="column">
                  <wp:posOffset>3357085</wp:posOffset>
                </wp:positionH>
                <wp:positionV relativeFrom="paragraph">
                  <wp:posOffset>1197725</wp:posOffset>
                </wp:positionV>
                <wp:extent cx="348120" cy="59760"/>
                <wp:effectExtent l="57150" t="38100" r="52070" b="54610"/>
                <wp:wrapNone/>
                <wp:docPr id="106840312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812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CDC63" id="Рукописный ввод 6" o:spid="_x0000_s1026" type="#_x0000_t75" style="position:absolute;margin-left:263.65pt;margin-top:93.6pt;width:28.8pt;height:6.1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">
                <v:imagedata r:id="rId29" o:title=""/>
              </v:shape>
            </w:pict>
          </mc:Fallback>
        </mc:AlternateContent>
      </w:r>
      <w:r w:rsidR="0034565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184" behindDoc="0" locked="0" layoutInCell="1" allowOverlap="1" wp14:anchorId="5A9916BC" wp14:editId="47E183F4">
                <wp:simplePos x="0" y="0"/>
                <wp:positionH relativeFrom="column">
                  <wp:posOffset>3695485</wp:posOffset>
                </wp:positionH>
                <wp:positionV relativeFrom="paragraph">
                  <wp:posOffset>1192685</wp:posOffset>
                </wp:positionV>
                <wp:extent cx="134640" cy="33840"/>
                <wp:effectExtent l="38100" t="38100" r="55880" b="42545"/>
                <wp:wrapNone/>
                <wp:docPr id="1674063753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46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EE298" id="Рукописный ввод 5" o:spid="_x0000_s1026" type="#_x0000_t75" style="position:absolute;margin-left:290.3pt;margin-top:93.2pt;width:12pt;height:4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">
                <v:imagedata r:id="rId31" o:title=""/>
              </v:shape>
            </w:pict>
          </mc:Fallback>
        </mc:AlternateContent>
      </w:r>
      <w:r w:rsidR="0034565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6D941789" wp14:editId="18A581BA">
                <wp:simplePos x="0" y="0"/>
                <wp:positionH relativeFrom="column">
                  <wp:posOffset>3249445</wp:posOffset>
                </wp:positionH>
                <wp:positionV relativeFrom="paragraph">
                  <wp:posOffset>1062365</wp:posOffset>
                </wp:positionV>
                <wp:extent cx="213480" cy="27000"/>
                <wp:effectExtent l="38100" t="38100" r="53340" b="49530"/>
                <wp:wrapNone/>
                <wp:docPr id="1233804841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34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2146C" id="Рукописный ввод 4" o:spid="_x0000_s1026" type="#_x0000_t75" style="position:absolute;margin-left:255.15pt;margin-top:82.95pt;width:18.2pt;height:3.5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">
                <v:imagedata r:id="rId33" o:title=""/>
              </v:shape>
            </w:pict>
          </mc:Fallback>
        </mc:AlternateContent>
      </w:r>
      <w:r w:rsidR="00D01D8F" w:rsidRPr="00D01D8F">
        <w:rPr>
          <w:sz w:val="28"/>
          <w:szCs w:val="28"/>
        </w:rPr>
        <w:t>Блок схема алгоритма:</w:t>
      </w:r>
    </w:p>
    <w:p w14:paraId="6CD25156" w14:textId="77777777" w:rsidR="0025541C" w:rsidRDefault="0025541C" w:rsidP="00987B03">
      <w:pPr>
        <w:spacing w:line="360" w:lineRule="auto"/>
        <w:rPr>
          <w:sz w:val="28"/>
          <w:szCs w:val="28"/>
        </w:rPr>
      </w:pPr>
    </w:p>
    <w:p w14:paraId="6C3DCFC0" w14:textId="77777777" w:rsidR="0025541C" w:rsidRDefault="0025541C" w:rsidP="00987B03">
      <w:pPr>
        <w:spacing w:line="360" w:lineRule="auto"/>
        <w:rPr>
          <w:sz w:val="28"/>
          <w:szCs w:val="28"/>
        </w:rPr>
      </w:pPr>
    </w:p>
    <w:p w14:paraId="37E8C926" w14:textId="77777777" w:rsidR="0025541C" w:rsidRDefault="0025541C" w:rsidP="00987B03">
      <w:pPr>
        <w:spacing w:line="360" w:lineRule="auto"/>
        <w:rPr>
          <w:sz w:val="28"/>
          <w:szCs w:val="28"/>
        </w:rPr>
      </w:pPr>
    </w:p>
    <w:p w14:paraId="6B6F72F2" w14:textId="77777777" w:rsidR="0025541C" w:rsidRDefault="0025541C" w:rsidP="00987B03">
      <w:pPr>
        <w:spacing w:line="360" w:lineRule="auto"/>
        <w:rPr>
          <w:sz w:val="28"/>
          <w:szCs w:val="28"/>
        </w:rPr>
      </w:pPr>
    </w:p>
    <w:p w14:paraId="7A88D45A" w14:textId="77777777" w:rsidR="0025541C" w:rsidRDefault="0025541C" w:rsidP="00987B03">
      <w:pPr>
        <w:spacing w:line="360" w:lineRule="auto"/>
        <w:rPr>
          <w:sz w:val="28"/>
          <w:szCs w:val="28"/>
        </w:rPr>
      </w:pPr>
    </w:p>
    <w:p w14:paraId="459C4695" w14:textId="77777777" w:rsidR="0025541C" w:rsidRDefault="0025541C" w:rsidP="00987B03">
      <w:pPr>
        <w:spacing w:line="360" w:lineRule="auto"/>
        <w:rPr>
          <w:sz w:val="28"/>
          <w:szCs w:val="28"/>
        </w:rPr>
      </w:pPr>
    </w:p>
    <w:p w14:paraId="733031EF" w14:textId="77777777" w:rsidR="0025541C" w:rsidRDefault="0025541C" w:rsidP="00987B03">
      <w:pPr>
        <w:spacing w:line="360" w:lineRule="auto"/>
        <w:rPr>
          <w:sz w:val="28"/>
          <w:szCs w:val="28"/>
        </w:rPr>
      </w:pPr>
    </w:p>
    <w:p w14:paraId="4B2A2E73" w14:textId="77777777" w:rsidR="0025541C" w:rsidRDefault="0025541C" w:rsidP="00987B03">
      <w:pPr>
        <w:spacing w:line="360" w:lineRule="auto"/>
        <w:rPr>
          <w:sz w:val="28"/>
          <w:szCs w:val="28"/>
        </w:rPr>
      </w:pPr>
    </w:p>
    <w:p w14:paraId="675B1186" w14:textId="258F7E75" w:rsidR="0025541C" w:rsidRDefault="0025541C" w:rsidP="00987B03">
      <w:pPr>
        <w:spacing w:line="360" w:lineRule="auto"/>
        <w:rPr>
          <w:sz w:val="28"/>
          <w:szCs w:val="28"/>
        </w:rPr>
      </w:pPr>
      <w:r w:rsidRPr="0025541C">
        <w:rPr>
          <w:sz w:val="28"/>
          <w:szCs w:val="28"/>
        </w:rPr>
        <w:drawing>
          <wp:anchor distT="0" distB="0" distL="114300" distR="114300" simplePos="0" relativeHeight="251697664" behindDoc="0" locked="0" layoutInCell="1" allowOverlap="1" wp14:anchorId="74D63D43" wp14:editId="2E88CEC3">
            <wp:simplePos x="0" y="0"/>
            <wp:positionH relativeFrom="page">
              <wp:align>center</wp:align>
            </wp:positionH>
            <wp:positionV relativeFrom="paragraph">
              <wp:posOffset>17780</wp:posOffset>
            </wp:positionV>
            <wp:extent cx="4583430" cy="2364740"/>
            <wp:effectExtent l="0" t="0" r="7620" b="0"/>
            <wp:wrapNone/>
            <wp:docPr id="863531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31677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7D834" w14:textId="7275FA12" w:rsidR="0025541C" w:rsidRPr="00D01D8F" w:rsidRDefault="0025541C" w:rsidP="0025541C">
      <w:pPr>
        <w:rPr>
          <w:sz w:val="28"/>
          <w:szCs w:val="28"/>
        </w:rPr>
      </w:pPr>
    </w:p>
    <w:sectPr w:rsidR="0025541C" w:rsidRPr="00D01D8F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55FF"/>
    <w:multiLevelType w:val="multilevel"/>
    <w:tmpl w:val="A1DE70A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272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344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416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488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560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632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704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12D2450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42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14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286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58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3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02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574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0CC0F54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946513F"/>
    <w:multiLevelType w:val="hybridMultilevel"/>
    <w:tmpl w:val="42D200C4"/>
    <w:lvl w:ilvl="0" w:tplc="B8C4D554">
      <w:start w:val="1"/>
      <w:numFmt w:val="decimal"/>
      <w:lvlText w:val="%1."/>
      <w:lvlJc w:val="left"/>
      <w:pPr>
        <w:ind w:left="7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8BE0580">
      <w:start w:val="1"/>
      <w:numFmt w:val="decimal"/>
      <w:lvlText w:val="%2."/>
      <w:lvlJc w:val="left"/>
      <w:pPr>
        <w:ind w:left="1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5EEAB9B4">
      <w:start w:val="1"/>
      <w:numFmt w:val="lowerRoman"/>
      <w:lvlText w:val="%3"/>
      <w:lvlJc w:val="left"/>
      <w:pPr>
        <w:ind w:left="25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AD7C22EE">
      <w:start w:val="1"/>
      <w:numFmt w:val="decimal"/>
      <w:lvlText w:val="%4"/>
      <w:lvlJc w:val="left"/>
      <w:pPr>
        <w:ind w:left="32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508C7DAA">
      <w:start w:val="1"/>
      <w:numFmt w:val="lowerLetter"/>
      <w:lvlText w:val="%5"/>
      <w:lvlJc w:val="left"/>
      <w:pPr>
        <w:ind w:left="39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42C853CE">
      <w:start w:val="1"/>
      <w:numFmt w:val="lowerRoman"/>
      <w:lvlText w:val="%6"/>
      <w:lvlJc w:val="left"/>
      <w:pPr>
        <w:ind w:left="46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85163B48">
      <w:start w:val="1"/>
      <w:numFmt w:val="decimal"/>
      <w:lvlText w:val="%7"/>
      <w:lvlJc w:val="left"/>
      <w:pPr>
        <w:ind w:left="53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9786827C">
      <w:start w:val="1"/>
      <w:numFmt w:val="lowerLetter"/>
      <w:lvlText w:val="%8"/>
      <w:lvlJc w:val="left"/>
      <w:pPr>
        <w:ind w:left="61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64DA7C38">
      <w:start w:val="1"/>
      <w:numFmt w:val="lowerRoman"/>
      <w:lvlText w:val="%9"/>
      <w:lvlJc w:val="left"/>
      <w:pPr>
        <w:ind w:left="68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818543">
    <w:abstractNumId w:val="2"/>
  </w:num>
  <w:num w:numId="2" w16cid:durableId="13689946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42357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414667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0041612">
    <w:abstractNumId w:val="3"/>
  </w:num>
  <w:num w:numId="6" w16cid:durableId="598293995">
    <w:abstractNumId w:val="4"/>
  </w:num>
  <w:num w:numId="7" w16cid:durableId="70498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5B"/>
    <w:rsid w:val="00027B9A"/>
    <w:rsid w:val="00052DC2"/>
    <w:rsid w:val="000741FB"/>
    <w:rsid w:val="000A57B7"/>
    <w:rsid w:val="000B10CC"/>
    <w:rsid w:val="000C7789"/>
    <w:rsid w:val="000F63AA"/>
    <w:rsid w:val="001017C0"/>
    <w:rsid w:val="00160785"/>
    <w:rsid w:val="00163A86"/>
    <w:rsid w:val="001B0C29"/>
    <w:rsid w:val="001C732A"/>
    <w:rsid w:val="001F5679"/>
    <w:rsid w:val="00215264"/>
    <w:rsid w:val="00247B69"/>
    <w:rsid w:val="0025541C"/>
    <w:rsid w:val="00256F7E"/>
    <w:rsid w:val="00266ACA"/>
    <w:rsid w:val="002C1C0C"/>
    <w:rsid w:val="002E14F9"/>
    <w:rsid w:val="002F217A"/>
    <w:rsid w:val="0034565B"/>
    <w:rsid w:val="003A1EF0"/>
    <w:rsid w:val="003C79A6"/>
    <w:rsid w:val="003E64C7"/>
    <w:rsid w:val="00420659"/>
    <w:rsid w:val="00423C53"/>
    <w:rsid w:val="00464601"/>
    <w:rsid w:val="00494CDD"/>
    <w:rsid w:val="004A034C"/>
    <w:rsid w:val="004B0164"/>
    <w:rsid w:val="004B2C06"/>
    <w:rsid w:val="0050127E"/>
    <w:rsid w:val="00542030"/>
    <w:rsid w:val="005C58AB"/>
    <w:rsid w:val="005F553E"/>
    <w:rsid w:val="00610B04"/>
    <w:rsid w:val="006E018E"/>
    <w:rsid w:val="00704891"/>
    <w:rsid w:val="00753F26"/>
    <w:rsid w:val="007A7084"/>
    <w:rsid w:val="007B1189"/>
    <w:rsid w:val="007B6195"/>
    <w:rsid w:val="007E4872"/>
    <w:rsid w:val="00833E6D"/>
    <w:rsid w:val="00836860"/>
    <w:rsid w:val="008431A3"/>
    <w:rsid w:val="00873597"/>
    <w:rsid w:val="0088039D"/>
    <w:rsid w:val="00896D22"/>
    <w:rsid w:val="00931A75"/>
    <w:rsid w:val="009448C4"/>
    <w:rsid w:val="00987B03"/>
    <w:rsid w:val="00A20A52"/>
    <w:rsid w:val="00A36054"/>
    <w:rsid w:val="00A46E28"/>
    <w:rsid w:val="00AC0A95"/>
    <w:rsid w:val="00AD2A84"/>
    <w:rsid w:val="00B251D0"/>
    <w:rsid w:val="00B27F1D"/>
    <w:rsid w:val="00B4567A"/>
    <w:rsid w:val="00B76A6F"/>
    <w:rsid w:val="00BA12B6"/>
    <w:rsid w:val="00BB129F"/>
    <w:rsid w:val="00C24656"/>
    <w:rsid w:val="00C765F9"/>
    <w:rsid w:val="00CA1353"/>
    <w:rsid w:val="00D01D8F"/>
    <w:rsid w:val="00D758E9"/>
    <w:rsid w:val="00D762DD"/>
    <w:rsid w:val="00D85A55"/>
    <w:rsid w:val="00DD4F1B"/>
    <w:rsid w:val="00E05F17"/>
    <w:rsid w:val="00E334C2"/>
    <w:rsid w:val="00E53950"/>
    <w:rsid w:val="00EE3B6A"/>
    <w:rsid w:val="00F11AD6"/>
    <w:rsid w:val="00F26DA7"/>
    <w:rsid w:val="00F75D4B"/>
    <w:rsid w:val="00F961CB"/>
    <w:rsid w:val="00FC2C22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B62996"/>
  <w15:chartTrackingRefBased/>
  <w15:docId w15:val="{B75187F8-8379-4D45-AEE9-FD3C4897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next w:val="a"/>
    <w:link w:val="10"/>
    <w:uiPriority w:val="9"/>
    <w:qFormat/>
    <w:rsid w:val="007A7084"/>
    <w:pPr>
      <w:keepNext/>
      <w:keepLines/>
      <w:numPr>
        <w:numId w:val="2"/>
      </w:numPr>
      <w:spacing w:after="162" w:line="256" w:lineRule="auto"/>
      <w:ind w:left="10" w:right="17" w:hanging="10"/>
      <w:jc w:val="center"/>
      <w:outlineLvl w:val="0"/>
    </w:pPr>
    <w:rPr>
      <w:rFonts w:ascii="Courier New" w:eastAsia="Courier New" w:hAnsi="Courier New" w:cs="Courier New"/>
      <w:b/>
      <w:color w:val="000000"/>
      <w:sz w:val="28"/>
      <w:szCs w:val="22"/>
    </w:rPr>
  </w:style>
  <w:style w:type="paragraph" w:styleId="2">
    <w:name w:val="heading 2"/>
    <w:next w:val="a"/>
    <w:link w:val="20"/>
    <w:uiPriority w:val="9"/>
    <w:semiHidden/>
    <w:unhideWhenUsed/>
    <w:qFormat/>
    <w:rsid w:val="007A7084"/>
    <w:pPr>
      <w:keepNext/>
      <w:keepLines/>
      <w:numPr>
        <w:ilvl w:val="1"/>
        <w:numId w:val="2"/>
      </w:numPr>
      <w:spacing w:line="256" w:lineRule="auto"/>
      <w:ind w:left="10" w:right="6" w:hanging="10"/>
      <w:jc w:val="center"/>
      <w:outlineLvl w:val="1"/>
    </w:pPr>
    <w:rPr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084"/>
    <w:rPr>
      <w:rFonts w:ascii="Courier New" w:eastAsia="Courier New" w:hAnsi="Courier New" w:cs="Courier New"/>
      <w:b/>
      <w:color w:val="000000"/>
      <w:sz w:val="28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7A7084"/>
    <w:rPr>
      <w:b/>
      <w:color w:val="000000"/>
      <w:sz w:val="28"/>
      <w:szCs w:val="22"/>
    </w:rPr>
  </w:style>
  <w:style w:type="paragraph" w:styleId="a3">
    <w:name w:val="List Paragraph"/>
    <w:basedOn w:val="a"/>
    <w:uiPriority w:val="34"/>
    <w:qFormat/>
    <w:rsid w:val="007A7084"/>
    <w:pPr>
      <w:spacing w:after="66" w:line="268" w:lineRule="auto"/>
      <w:ind w:left="720" w:hanging="10"/>
      <w:contextualSpacing/>
      <w:jc w:val="both"/>
    </w:pPr>
    <w:rPr>
      <w:color w:val="000000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s://skrinshoter.ru/s/180923/EjYXbAom.jpg?download=1&amp;name=%D0%A1%D0%BA%D1%80%D0%B8%D0%BD%D1%88%D0%BE%D1%82-18-09-2023%2011:08:34.jpg" TargetMode="External"/><Relationship Id="rId18" Type="http://schemas.openxmlformats.org/officeDocument/2006/relationships/image" Target="media/image11.png"/><Relationship Id="rId26" Type="http://schemas.openxmlformats.org/officeDocument/2006/relationships/customXml" Target="ink/ink4.xml"/><Relationship Id="rId3" Type="http://schemas.openxmlformats.org/officeDocument/2006/relationships/settings" Target="settings.xml"/><Relationship Id="rId21" Type="http://schemas.openxmlformats.org/officeDocument/2006/relationships/customXml" Target="ink/ink1.xml"/><Relationship Id="rId34" Type="http://schemas.openxmlformats.org/officeDocument/2006/relationships/image" Target="media/image20.png"/><Relationship Id="rId7" Type="http://schemas.openxmlformats.org/officeDocument/2006/relationships/image" Target="https://skrinshoter.ru/s/180923/wO46LSdt.jpg?download=1&amp;name=%D0%A1%D0%BA%D1%80%D0%B8%D0%BD%D1%88%D0%BE%D1%82-18-09-2023%2009:50:10.jpg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customXml" Target="ink/ink3.xml"/><Relationship Id="rId32" Type="http://schemas.openxmlformats.org/officeDocument/2006/relationships/customXml" Target="ink/ink7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customXml" Target="ink/ink2.xml"/><Relationship Id="rId28" Type="http://schemas.openxmlformats.org/officeDocument/2006/relationships/customXml" Target="ink/ink5.xml"/><Relationship Id="rId36" Type="http://schemas.openxmlformats.org/officeDocument/2006/relationships/theme" Target="theme/theme1.xml"/><Relationship Id="rId10" Type="http://schemas.openxmlformats.org/officeDocument/2006/relationships/image" Target="https://skrinshoter.ru/s/180923/ep5B0qcQ.jpg?download=1&amp;name=%D0%A1%D0%BA%D1%80%D0%B8%D0%BD%D1%88%D0%BE%D1%82-18-09-2023%2009:56:41.jp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customXml" Target="ink/ink6.xm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pbo\Downloads\38833FF26BA1D.UnigramPreview_g9c9v27vpyspw!App\&#1044;&#1086;&#1082;&#1091;&#1084;&#1077;&#1085;&#1090;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2:36:34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2:36:31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2:36:30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1885 263 24575,'0'0'0,"0"0"0,-30 6 0,-153-11 0,52 18 0,-136 33 0,114-18 0,-3-14 0,66-8 0,-28-4 0,134 10 0,27-3 0,1-1 0,0-2 0,51 0 0,60 8 0,-96-2 0,-35-7 0,0-1 0,0 0 0,31-1 0,13-3 0,-68 1 0,-1 1 0,0 0 0,1-1 0,-1 1 0,0-1 0,0 0 0,0 1 0,0-1 0,-1 0 0,1 1 0,0-1 0,-3 2 0,-8-1 0,0 1 0,0-1 0,0-1 0,0 0 0,0-1 0,-1 0 0,-13-3 0,-6 2 0,-14-2 0,15 2 0,-53 3 0,29 3 0,14-2 0,-53 11 0,-91 25 0,183-39 0,-1 1 0,0 0 0,0-1 0,-1 1 0,1-1 0,0 0 0,-1 0 0,1 0 0,-5-1 0,19 4 0,1 0 0,-1 0 0,1-2 0,0 1 0,0-1 0,23-2 0,73-14 0,-75 9 0,51-4 0,-54 8 0,41-8 0,-44 5 0,0 1 0,33 0 0,57 13 0,-54-3 0,-60-6 0,0 0 0,-1-1 0,1 1 0,0 0 0,-1-1 0,1 0 0,-1 0 0,1 0 0,-1 0 0,1 0 0,1-2 0,-2 2 0,1 0 0,-1 0 0,0 0 0,0 0 0,0 0 0,0 1 0,1-1 0,-1 1 0,0-1 0,1 1 0,2 0 0,-58-17 0,4 9 0,-1 3 0,-58 0 0,-102 13 0,64-2 0,2 5 0,65-3 0,9 3 0,51-6 0,1-2 0,0-1 0,-23 1 0,-52-4 0,110 19 0,-2-11 0,1-1 0,0-1 0,1 0 0,-1-1 0,1-1 0,0 0 0,-1-1 0,1-1 0,0-1 0,28-3 0,14-4 0,96-26 0,-138 29 0,9-4 0,45-19 0,-7 1 0,-75 28 0,-1-1 0,0-1 0,1 0 0,-1 0 0,0-1 0,1-1 0,-23-5 0,23 5 0,-263-57 0,271 57 0,8-1 0,21-7 0,36-6 0,53-8 0,1 5 0,1 5 0,0 5 0,0 5 0,126 13 0,-161 5 0,-142-31 0,-1 3 0,0 2 0,-106-5 0,-234-11 0,109 4 0,289 24 0,1 0 0,-1 0 0,0-1 0,0 1 0,1-1 0,-1 0 0,0 0 0,1 0 0,-1 0 0,1 0 0,-1-1 0,1 1 0,0-1 0,-1 1 0,1-1 0,-3-3 0,22-11 0,4 1 0,1 2 0,1 1 0,0 0 0,0 2 0,1 1 0,28-7 0,153-29 0,-186 42 0,55-10 0,1 3 0,0 4 0,0 3 0,79 6 0,-151-3 0,15 2 0,-16 0 0,-11 0 0,-117 17 0,-156 29 0,259-42 0,1-1 0,-2-2 0,1 0 0,0-1 0,0-2 0,-45-4 0,46 0 0,15 3 0,0-1 0,1 1 0,-1 0 0,0 0 0,0 1 0,0 0 0,1 0 0,-1 1 0,-10 1 0,17-1 0,0-1 0,-1 0 0,1 0 0,-1 1 0,1-1 0,0 0 0,-1 1 0,1-1 0,0 0 0,-1 1 0,1-1 0,0 1 0,0-1 0,0 1 0,-1-1 0,1 0 0,0 1 0,0-1 0,0 1 0,0-1 0,0 1 0,0-1 0,-1 1 0,1-1 0,0 1 0,1-1 0,-1 1 0,0-1 0,0 0 0,0 1 0,0-1 0,0 1 0,0-1 0,0 1 0,1-1 0,-1 1 0,0-1 0,0 0 0,1 1 0,-1-1 0,0 1 0,1-1 0,15 17 0,-5-9 0,1-1 0,0-1 0,1 0 0,-1-1 0,1 0 0,0-1 0,0 0 0,18 2 0,112 10 0,-128-15 0,341 3 0,-289-5 0,-382 6 0,-164-2 0,454-3 0,16 1 0,0-1 0,0 0 0,0 0 0,-1-1 0,1 0 0,0-1 0,0 0 0,0-1 0,-11-4 0,21 3 0,9 1 0,11-2 0,59-4 0,109 2 0,83 18 0,-233-9 0,134 12 0,-146-10 0,-1 1 0,0 2 0,0 0 0,35 15 0,-60-21 0,0-1 0,1 0 0,-1 1 0,0-1 0,0 1 0,0-1 0,0 1 0,0-1 0,0 1 0,0 0 0,0-1 0,0 1 0,0 0 0,0 0 0,0 0 0,-1 0 0,1 0 0,0 0 0,-1 0 0,1 1 0,-1-1 0,0-1 0,-1 1 0,1 0 0,-1-1 0,0 1 0,1-1 0,-1 1 0,1-1 0,-1 1 0,0-1 0,1 0 0,-1 1 0,0-1 0,1 0 0,-1 1 0,0-1 0,0 0 0,1 0 0,-1 0 0,0 0 0,0 0 0,0 0 0,-57 4 0,-311-35 0,238 15 0,-163 1 0,264 15 0,29 0 0,17-2 0,74 1 0,-154 0 0,-94-1 0,-232 26 0,352-17 0,28-4 0,27-1 0,162-10 0,38 1 0,-276 8 0,29 0 0,-49-3 0,79 0 0,0-1 0,0 1 0,1 0 0,0 0 0,-1 0 0,1 0 0,0-1 0,0 1 0,0 0 0,0 0 0,0 1 0,3-4 0,1-5 0,-5 10 0,1-1 0,-1 1 0,0-1 0,0 0 0,0 1 0,0-1 0,0 1 0,0-1 0,0 1 0,0-1 0,0 1 0,0-1 0,0 1 0,0-1 0,0 0 0,0 1 0,0-1 0,0 1 0,-1-1 0,1 1 0,0-1 0,0 1 0,-1-1 0,1 1 0,0 0 0,-1-1 0,1 1 0,0-1 0,-1 1 0,1 0 0,-1-1 0,-21-6 0,-29 9 0,46-2 0,-12 1 0,0 1 0,0 0 0,0 2 0,0 0 0,0 1 0,-24 10 0,74-16 0,220-66 0,-221 57 0,-166 38 0,85-20 0,-60 19 0,117-28 0,0 0 0,1 0 0,-1 0 0,0 1 0,9 1 0,13 0 0,449-10 0,-463 8 0,0-1 0,-1 0 0,18-6 0,19-3 0,29 3 0,148 3 0,80 29 0,-225-13 0,-12-1 0,0-4 0,85-2 0,-189-15 0,16 5 0,-14-1 0,23 6 0,0 0 0,0-1 0,0 0 0,-13-5 0,58-9 0,-12 8 0,0 1 0,1 0 0,0 2 0,0 2 0,0 0 0,0 2 0,37 2 0,-120-10 0,29 4 0,-55-2 0,70 7 0,-74 3 0,78-2 0,0 0 0,0 0 0,1 1 0,-1 0 0,1 0 0,-1 1 0,1 0 0,-11 7 0,72-18 0,59-15 0,-54 8 0,2 3 0,112-6 0,-298 34 0,52-5 0,9-2 0,6 1 0,1-3 0,-1-3 0,-110-5 0,161 1 0,2 0 0,1-1 0,-1 1 0,0-1 0,1 0 0,-1 0 0,1 0 0,-1-1 0,1 1 0,0-1 0,-6-3 0,11 4 0,0 0 0,0 0 0,0 0 0,1 0 0,-1 0 0,0 0 0,0 1 0,0-1 0,1 0 0,-1 1 0,0-1 0,1 1 0,-1 0 0,0-1 0,2 1 0,37-10 0,-1 1 0,1 2 0,1 2 0,-1 2 0,1 1 0,-1 2 0,1 2 0,-1 2 0,46 10 0,-80-13 0,36 12 0,-39-12 0,0 0 0,-1 0 0,1 0 0,-1 1 0,1-1 0,-1 1 0,0-1 0,0 1 0,0 0 0,0 0 0,0 0 0,3 4 0,-4-5 0,-1-1 0,0 1 0,0-1 0,0 1 0,0 0 0,0-1 0,0 1 0,0-1 0,-1 1 0,1 0 0,0-1 0,0 1 0,0-1 0,0 1 0,-1-1 0,1 1 0,0 0 0,-1-1 0,1 1 0,0-1 0,-1 0 0,1 1 0,-1-1 0,1 1 0,-1-1 0,1 0 0,-1 1 0,1-1 0,-1 0 0,1 1 0,-1-1 0,1 0 0,-1 0 0,1 0 0,-1 1 0,0-1 0,1 0 0,-1 0 0,1 0 0,-2 0 0,-27 6 0,29-6 0,-22 1 0,0 0 0,1-2 0,-1 0 0,0-1 0,1-2 0,-1 0 0,-32-11 0,55 15 0,-1 0 0,0 0 0,0 0 0,0 0 0,0 0 0,0 0 0,0 0 0,0 0 0,0 0 0,0 0 0,0 0 0,0 0 0,0 0 0,1-1 0,-1 1 0,0 0 0,0 0 0,0 0 0,0 0 0,0 0 0,0 0 0,0 0 0,0 0 0,0 0 0,0-1 0,0 1 0,0 0 0,0 0 0,0 0 0,0 0 0,0 0 0,0 0 0,0 0 0,0 0 0,0 0 0,0-1 0,0 1 0,0 0 0,0 0 0,0 0 0,-1 0 0,1 0 0,0 0 0,0 0 0,0 0 0,0 0 0,0 0 0,0 0 0,0 0 0,0 0 0,0-1 0,0 1 0,0 0 0,0 0 0,-1 0 0,1 0 0,0 0 0,0 0 0,0 0 0,0 0 0,0 0 0,0 0 0,0 0 0,0 0 0,0 0 0,-1 0 0,1 0 0,13-4 0,16-1 0,13 3 0,0 2 0,0 3 0,82 14 0,-101-14 0,-84 22 0,22-12 0,24-9 0,0 0 0,0 2 0,1-1 0,0 2 0,-19 11 0,36-16 0,-1-1 0,0 0 0,1 0 0,-1 0 0,1 0 0,0-1 0,-1 1 0,1-1 0,3 1 0,31 4 0,0-1 0,71-3 0,-137 0 0,-35-3 0,4-1 0,-88 9 0,-65-1 0,213-5 0,1-1 0,0 1 0,0 0 0,-1 0 0,1 0 0,0 0 0,0 0 0,-1 0 0,1 0 0,0 1 0,0-1 0,-1 0 0,1 0 0,0 1 0,0-1 0,-1 0 0,1 1 0,0-1 0,-1 0 0,1 1 0,0 0 0,-13 9 0,2-2 0,-25 15 0,-26 22 0,92-36 0,7-1 0,0-2 0,68 3 0,-94-8 0,0-1 0,1-1 0,-1 0 0,0-1 0,0 0 0,0-1 0,0 0 0,0-1 0,0-1 0,-1 1 0,0-2 0,20-12 0,-7 8 0,-24 10 0,-15 0 0,-24 1 0,23 0 0,0 0 0,0-2 0,0 0 0,0 0 0,1-2 0,-31-8 0,40 10 0,0-1 0,-1 1 0,1 0 0,-1 0 0,1 0 0,-1 1 0,1 0 0,-1 1 0,1-1 0,-1 1 0,1 1 0,-11 2 0,-6 4 0,0 2 0,-23 11 0,-7 4 0,19-11 0,-13 6 0,0-2 0,-76 17 0,105-28 0,18-7 0,0 0 0,0 1 0,0-1 0,0 0 0,0 0 0,0 0 0,0 0 0,-1 1 0,1-1 0,0 0 0,0 0 0,0 0 0,0 1 0,0-1 0,0 0 0,0 0 0,0 0 0,1 1 0,-1-1 0,0 0 0,0 0 0,0 0 0,0 0 0,0 1 0,0-1 0,0 0 0,0 0 0,0 0 0,1 0 0,-1 1 0,0-1 0,0 0 0,0 0 0,0 0 0,0 0 0,1 0 0,-1 0 0,0 1 0,0-1 0,0 0 0,0 0 0,1 0 0,-1 0 0,4 2 0,0-1 0,-1 0 0,1 1 0,0-1 0,0-1 0,7 2 0,35-1 0,0-1 0,86-13 0,14 0 0,-71 13 0,-84 1 0,0 0 0,0 0 0,1 1 0,-1 0 0,-11 5 0,-9 2 0,-84 20 0,-136 31 0,263-60 0,0 0 0,-1 1 0,24 4 0,3 0 0,201 4 0,-146-9 0,-136 2 0,0 1 0,-71 16 0,67-10 0,-89 6 0,259-4 0,-120-10 0,152-1 0,-135-2 0,-1 0 0,1-1 0,0-1 0,-1-1 0,23-9 0,-43 14 0,1-1 0,-1 1 0,0-1 0,0 1 0,0-1 0,1 0 0,-1 1 0,0-1 0,0 0 0,0 0 0,0 0 0,0 0 0,0 0 0,1-1 0,-2 1 0,0 1 0,0-1 0,0 1 0,0 0 0,0-1 0,0 1 0,0-1 0,0 1 0,0 0 0,0-1 0,0 1 0,0-1 0,0 1 0,0 0 0,-1-1 0,1 1 0,0 0 0,0-1 0,0 1 0,-1 0 0,1-1 0,0 1 0,0 0 0,-1-1 0,1 1 0,0 0 0,-1 0 0,1-1 0,-1 1 0,-3-2 0,0-1 0,0 2 0,0-1 0,0 0 0,-1 1 0,-7-2 0,-49-5 0,-1 2 0,-66 3 0,-18-1 0,214-9 0,-59 12-37,186-24 199,-154 22-659,0 2 1,72 7-1,-92-3-6329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2:36:14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0 24575,'0'0'0</inkml:trace>
  <inkml:trace contextRef="#ctx0" brushRef="#br0" timeOffset="690.79">0 194 24575,'1'1'0,"-1"-1"0,0 1 0,0 0 0,0 0 0,1 0 0,-1 0 0,0 0 0,1-1 0,-1 1 0,0 0 0,1 0 0,-1 0 0,1-1 0,0 1 0,-1 0 0,1-1 0,0 1 0,-1-1 0,1 1 0,0-1 0,0 1 0,-1-1 0,1 1 0,0-1 0,0 1 0,0-1 0,-1 0 0,1 0 0,0 1 0,0-1 0,0 0 0,0 0 0,0 0 0,0 0 0,0 0 0,0 0 0,-1 0 0,1-1 0,2 1 0,49-10 0,-27 5 0,177-15 0,-111 14 0,137-29 0,-225 35 0,-1 0 0,1-1 0,-1 0 0,0 1 0,0-1 0,1 0 0,-1 0 0,0-1 0,0 1 0,0 0 0,0-1 0,0 1 0,0-1 0,0 1 0,2-4 0,-4 5 0,0-1 0,0 1 0,0-1 0,0 1 0,1-1 0,-1 1 0,0-1 0,0 1 0,0-1 0,0 1 0,0-1 0,0 1 0,0-1 0,0 1 0,0-1 0,-1 1 0,1-1 0,0 1 0,0-1 0,0 1 0,0-1 0,-1 1 0,1 0 0,0-1 0,-1 1 0,1-1 0,-23-13 0,0 7 0,-1 1 0,0 1 0,0 1 0,0 1 0,0 2 0,-1 0 0,-31 3 0,-172 29 0,210-28 0,-137 25 0,155-28 0,0 0 0,0 0 0,0 0 0,0 0 0,0 0 0,0 0 0,0 0 0,0 0 0,0-1 0,0 1 0,0 0 0,0 0 0,0 0 0,0 0 0,0 0 0,0 0 0,0 0 0,0 0 0,0 0 0,0 0 0,0 0 0,0 0 0,0 0 0,0 0 0,0 0 0,0-1 0,0 1 0,0 0 0,0 0 0,0 0 0,-1 0 0,1 0 0,0 0 0,0 0 0,0 0 0,0 0 0,0 0 0,0 0 0,0 0 0,0 0 0,0 0 0,0 0 0,0 0 0,0 0 0,0 0 0,0 0 0,-1 0 0,1 0 0,0 0 0,0 0 0,10-6 0,16-7 0,34-8 0,1 2 0,1 3 0,0 2 0,1 4 0,1 2 0,-1 2 0,79 5 0,-118 1-151,0 2-1,0 0 0,-1 2 0,0 1 1,1 0-1,-2 2 0,1 0 1,24 13-1,-37-13-6674</inkml:trace>
  <inkml:trace contextRef="#ctx0" brushRef="#br0" timeOffset="1035.87">692 177 24575,'-124'6'0,"-37"0"0,119-7 0,1-2 0,-1-2 0,-61-15 0,102 20 0,0 0 0,-1 0 0,1-1 0,0 1 0,-1 0 0,1-1 0,0 1 0,0-1 0,-1 0 0,1 1 0,0-1 0,0 0 0,0 0 0,0 0 0,0 0 0,0 0 0,0 0 0,0 0 0,0 0 0,0 0 0,1 0 0,-1 0 0,0-2 0,1 2 0,0 0 0,0 0 0,1 0 0,-1 0 0,0-1 0,1 1 0,-1 0 0,1 0 0,0 0 0,-1 0 0,1 0 0,0 1 0,-1-1 0,1 0 0,0 0 0,0 0 0,0 1 0,0-1 0,0 0 0,1 0 0,7-5 0,0 2 0,0-1 0,1 1 0,17-5 0,2 3 20,1 1 0,-1 2 0,1 1 0,0 1 0,43 5 0,146 31-1505,-197-30-5341</inkml:trace>
  <inkml:trace contextRef="#ctx0" brushRef="#br0" timeOffset="1397.32">835 156 24575,'0'0'0,"0"0"0,0 0 0,0 0 0,0 0 0,-16-2 0,-5-1 0,1 1-8191</inkml:trace>
  <inkml:trace contextRef="#ctx0" brushRef="#br0" timeOffset="1868.38">548 151 24575,'0'0'0,"31"0"0,83-1 0,145 4 0,-254-3 0,-1 0 0,0 1 0,0-1 0,0 1 0,0 0 0,0 0 0,-1 1 0,7 2 0,-10-4 0,0 0 0,1 0 0,-1 1 0,0-1 0,1 0 0,-1 0 0,0 1 0,0-1 0,0 0 0,1 1 0,-1-1 0,0 0 0,0 1 0,0-1 0,0 0 0,1 1 0,-1-1 0,0 0 0,0 1 0,0-1 0,0 0 0,0 1 0,0-1 0,0 0 0,0 1 0,0-1 0,0 1 0,0-1 0,0 0 0,0 1 0,0-1 0,-1 0 0,1 1 0,-19 16 0,2-8 0,-1 0 0,0-2 0,-1 0 0,0 0 0,0-2 0,-28 4 0,123-44 0,-17 15 0,-26 9 0,38-17 0,-164 59 0,62-18 0,17-6 0,-1-1 0,-21 6 0,34-14 0,8-5 0,9-8 0,6 1 0,0 0 0,31-13 0,23-14 0,-75 41 0,0 0 0,0 0 0,0-1 0,0 1 0,0 0 0,0 0 0,0 0 0,0 0 0,0 0 0,0 0 0,0 0 0,0 0 0,0-1 0,0 1 0,0 0 0,0 0 0,0 0 0,0 0 0,0 0 0,0 0 0,0 0 0,0-1 0,0 1 0,0 0 0,0 0 0,0 0 0,0 0 0,0 0 0,0 0 0,0 0 0,0 0 0,0 0 0,0-1 0,0 1 0,-1 0 0,1 0 0,0 0 0,0 0 0,0 0 0,0 0 0,0 0 0,0 0 0,0 0 0,0 0 0,-1 0 0,1 0 0,0 0 0,0 0 0,0 0 0,0 0 0,0 0 0,0 0 0,0 0 0,0 0 0,-1 0 0,1 0 0,0 0 0,0 0 0,0 0 0,0 0 0,0 0 0,0 0 0,0 0 0,-1 0 0,1 0 0,0 0 0,0 0 0,0 0 0,0 0 0,-18-1 0,-20 1 0,17 2-1365,4 0-5461</inkml:trace>
  <inkml:trace contextRef="#ctx0" brushRef="#br0" timeOffset="2229.73">895 120 24575,'12'-1'0,"0"-1"0,0 0 0,0-1 0,20-8 0,-1 2 0,-15 5 0,-8 2 0,1 0 0,-1-1 0,0 0 0,0 0 0,8-5 0,-61 15 0,-182 39-1365,176-36-5461</inkml:trace>
  <inkml:trace contextRef="#ctx0" brushRef="#br0" timeOffset="2575.79">555 158 24575,'22'-16'0,"3"2"0,0 1 0,1 2 0,0 0 0,1 2 0,54-13 0,-27 13 0,0 2 0,63 0 0,-108 8 100,-16 2-1565,-1-2-5361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2:36:06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24575,'96'1'0,"103"-3"0,-97-8 0,53-1 0,260 11 0,-762 0 0,283 8 0,49-5 0,-1-1 0,-20 0 0,-132-9 0,396 12 0,-37-3 0,-20 12 0,-169-14 0,0 1 0,-1-1 0,1 0 0,0 0 0,0 1 0,0 0 0,0-1 0,-1 1 0,1 0 0,0-1 0,0 1 0,-1 0 0,1 0 0,-1 1 0,1-1 0,-1 0 0,1 0 0,-1 1 0,0-1 0,0 1 0,0-1 0,1 1 0,-2 0 0,1-1 0,0 1 0,0 0 0,0 0 0,-1-1 0,1 1 0,-1 0 0,1 0 0,-1 0 0,0 0 0,0 0 0,0 0 0,0-1 0,0 1 0,0 0 0,-1 2 0,0-1 0,1 1 0,-1-1 0,0-1 0,0 1 0,-1 0 0,1 0 0,-1 0 0,1 0 0,-1-1 0,0 1 0,0-1 0,0 0 0,0 1 0,0-1 0,-1 0 0,1 0 0,-1 0 0,1 0 0,-1-1 0,0 1 0,0-1 0,1 0 0,-6 2 0,-7 0 0,-1-1 0,-29-1 0,-17 3 0,26 2 0,-2-1 0,1-2 0,0-2 0,-42-4 0,79 3 0,0 0 0,0 0 0,0 1 0,0-1 0,0 0 0,-1 0 0,1 0 0,0 0 0,0 0 0,0 0 0,0 0 0,0 0 0,0 0 0,-1 0 0,1 0 0,0 0 0,0 0 0,0-1 0,0 1 0,0 0 0,0 0 0,0 0 0,-1 0 0,1 0 0,0 0 0,0 0 0,0 0 0,0 0 0,0 0 0,0 0 0,0 0 0,0 0 0,0-1 0,0 1 0,0 0 0,-1 0 0,1 0 0,0 0 0,0 0 0,0 0 0,0 0 0,0-1 0,0 1 0,0 0 0,0 0 0,0 0 0,0 0 0,0 0 0,0 0 0,0-1 0,0 1 0,0 0 0,0 0 0,0 0 0,0 0 0,0 0 0,1 0 0,-1 0 0,0-1 0,0 1 0,0 0 0,0 0 0,0 0 0,0 0 0,0 0 0,0 0 0,0 0 0,0 0 0,1 0 0,12-9 0,18-4 0,154-51 0,-175 61-273,0 1 0,1 0 0,0 1 0,12 0 0,-15 1-6553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2:36:03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79 24575,'-184'0'0,"265"-2"0,89 4 0,-117 11 0,-121-12 0,41-1 0,14 1 0,0-1 0,0 0 0,0-1 0,0-1 0,-18-4 0,29 5 0,1 0 0,0 1 0,0-1 0,0 0 0,0 0 0,0 0 0,0 1 0,0-1 0,0 0 0,0-1 0,0 1 0,0 0 0,1 0 0,-1 0 0,0 0 0,1-1 0,-1 1 0,1 0 0,0 0 0,-1-1 0,1 1 0,0 0 0,0-1 0,0 1 0,0-1 0,0 1 0,0 0 0,0-1 0,0 1 0,0 0 0,1-2 0,-1 1 0,1 0 0,-1 1 0,0-1 0,1 1 0,-1-1 0,1 1 0,0-1 0,-1 1 0,1-1 0,0 1 0,0 0 0,0-1 0,0 1 0,0 0 0,0 0 0,0 0 0,1-1 0,-1 1 0,0 0 0,0 1 0,1-1 0,-1 0 0,1 0 0,-1 1 0,1-1 0,2 0 0,53 1 0,-35 1 0,-30-1 0,-20 1 0,19 0 0,-1 0 0,1-1 0,-1-1 0,-17-2 0,27 3 0,0 0 0,-1 0 0,1 0 0,0 0 0,0 0 0,0 0 0,-1 0 0,1 0 0,0 0 0,0 0 0,0 0 0,-1 0 0,1 0 0,0 0 0,0 0 0,0 0 0,-1 0 0,1 0 0,0 0 0,0-1 0,0 1 0,0 0 0,-1 0 0,1 0 0,0 0 0,0 0 0,0 0 0,0-1 0,0 1 0,-1 0 0,1 0 0,0 0 0,0 0 0,0-1 0,0 1 0,0 0 0,0 0 0,0 0 0,0-1 0,0 1 0,0 0 0,0 0 0,0-1 0,10-3 0,16 0 0,4 4 0,-27 0 0,-5 0 0,-16 0 0,-188 0-1365,197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2:35:46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74 24575,'-17'-3'0,"14"3"0,-1 0 0,1 0 0,-1-1 0,1 1 0,-1-1 0,1 0 0,-1 0 0,1-1 0,0 1 0,0 0 0,-1-1 0,-3-3 0,27 2 0,473-4 0,-502 6 0,0-1 0,0 1 0,0-1 0,-15-6 0,-14-3 0,-11 2 0,-98-2 0,-49 12 0,94 0 0,138-2 0,-25 0 0,0 0 0,0 1 0,0 0 0,0 1 0,0 0 0,0 1 0,0 0 0,0 0 0,-1 1 0,20 9 0,27 9 0,-51-19 0,-196 0 0,198 1-195,0 0 0,0-1 0,1-1 0,-1 1 0,0-1 0,9 0 0,-7-1-6631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Документ.dotx</Template>
  <TotalTime>42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Даниил Шелконогов</dc:creator>
  <cp:keywords/>
  <cp:lastModifiedBy>Даниил Шелконогов</cp:lastModifiedBy>
  <cp:revision>1</cp:revision>
  <cp:lastPrinted>2016-09-16T12:03:00Z</cp:lastPrinted>
  <dcterms:created xsi:type="dcterms:W3CDTF">2023-09-22T12:03:00Z</dcterms:created>
  <dcterms:modified xsi:type="dcterms:W3CDTF">2023-09-22T12:45:00Z</dcterms:modified>
</cp:coreProperties>
</file>